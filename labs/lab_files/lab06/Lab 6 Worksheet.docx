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Pr="0002764C" w:rsidRDefault="00AC26ED" w:rsidP="001145D4">
      <w:pPr>
        <w:pStyle w:val="Title"/>
        <w:rPr>
          <w:sz w:val="24"/>
          <w:szCs w:val="24"/>
        </w:rPr>
      </w:pPr>
      <w:r>
        <w:rPr>
          <w:sz w:val="24"/>
          <w:szCs w:val="24"/>
        </w:rPr>
        <w:t>CS1428 Lab 6</w:t>
      </w:r>
      <w:bookmarkStart w:id="0" w:name="_GoBack"/>
      <w:bookmarkEnd w:id="0"/>
    </w:p>
    <w:p w:rsidR="001145D4" w:rsidRPr="0002764C" w:rsidRDefault="001145D4" w:rsidP="001145D4">
      <w:pPr>
        <w:pStyle w:val="Heading1"/>
        <w:rPr>
          <w:sz w:val="24"/>
          <w:szCs w:val="24"/>
          <w:u w:val="single"/>
        </w:rPr>
      </w:pPr>
      <w:r w:rsidRPr="0002764C">
        <w:rPr>
          <w:sz w:val="24"/>
          <w:szCs w:val="24"/>
        </w:rPr>
        <w:t>Name:</w:t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</w:rPr>
        <w:t xml:space="preserve"> Section:</w:t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  <w:r w:rsidRPr="0002764C">
        <w:rPr>
          <w:sz w:val="24"/>
          <w:szCs w:val="24"/>
          <w:u w:val="single"/>
        </w:rPr>
        <w:tab/>
      </w:r>
    </w:p>
    <w:p w:rsidR="0002764C" w:rsidRPr="0002764C" w:rsidRDefault="0002764C" w:rsidP="00693851">
      <w:pPr>
        <w:rPr>
          <w:sz w:val="24"/>
          <w:szCs w:val="24"/>
        </w:rPr>
      </w:pPr>
    </w:p>
    <w:p w:rsidR="002B0F63" w:rsidRPr="0002764C" w:rsidRDefault="00A360EF" w:rsidP="00D918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t>(15</w:t>
      </w:r>
      <w:r w:rsidR="000371FD" w:rsidRPr="0002764C">
        <w:rPr>
          <w:sz w:val="24"/>
          <w:szCs w:val="24"/>
        </w:rPr>
        <w:t>pts)</w:t>
      </w:r>
      <w:r w:rsidR="00422449" w:rsidRPr="0002764C">
        <w:rPr>
          <w:sz w:val="24"/>
          <w:szCs w:val="24"/>
        </w:rPr>
        <w:t xml:space="preserve"> </w:t>
      </w:r>
      <w:r w:rsidR="002B0F63" w:rsidRPr="0002764C">
        <w:rPr>
          <w:sz w:val="24"/>
          <w:szCs w:val="24"/>
        </w:rPr>
        <w:t xml:space="preserve">What will the following </w:t>
      </w:r>
      <w:r w:rsidR="006040D6" w:rsidRPr="0002764C">
        <w:rPr>
          <w:sz w:val="24"/>
          <w:szCs w:val="24"/>
        </w:rPr>
        <w:t>program segments display?</w:t>
      </w:r>
    </w:p>
    <w:p w:rsidR="006040D6" w:rsidRPr="0002764C" w:rsidRDefault="006040D6" w:rsidP="006040D6">
      <w:pPr>
        <w:pStyle w:val="ListParagraph"/>
        <w:rPr>
          <w:sz w:val="24"/>
          <w:szCs w:val="24"/>
        </w:rPr>
      </w:pPr>
    </w:p>
    <w:p w:rsidR="006040D6" w:rsidRPr="0002764C" w:rsidRDefault="006040D6" w:rsidP="006040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64C">
        <w:rPr>
          <w:sz w:val="24"/>
          <w:szCs w:val="24"/>
        </w:rPr>
        <w:t>int  v  =  6;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do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{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ab/>
        <w:t>cout  &lt;&lt;  v;</w:t>
      </w:r>
    </w:p>
    <w:p w:rsidR="006040D6" w:rsidRPr="0002764C" w:rsidRDefault="00115547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ab/>
        <w:t>++v</w:t>
      </w:r>
      <w:r w:rsidR="006040D6" w:rsidRPr="0002764C">
        <w:rPr>
          <w:sz w:val="24"/>
          <w:szCs w:val="24"/>
        </w:rPr>
        <w:t>;</w:t>
      </w:r>
    </w:p>
    <w:p w:rsidR="006040D6" w:rsidRPr="005E69CD" w:rsidRDefault="006040D6" w:rsidP="005E69CD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}</w:t>
      </w:r>
      <w:r w:rsidR="005E69CD">
        <w:rPr>
          <w:sz w:val="24"/>
          <w:szCs w:val="24"/>
        </w:rPr>
        <w:t xml:space="preserve"> </w:t>
      </w:r>
      <w:r w:rsidR="00422449" w:rsidRPr="005E69CD">
        <w:rPr>
          <w:sz w:val="24"/>
          <w:szCs w:val="24"/>
        </w:rPr>
        <w:t>while</w:t>
      </w:r>
      <w:r w:rsidRPr="005E69CD">
        <w:rPr>
          <w:sz w:val="24"/>
          <w:szCs w:val="24"/>
        </w:rPr>
        <w:t xml:space="preserve">(v  &lt;  5); </w:t>
      </w:r>
    </w:p>
    <w:p w:rsidR="006040D6" w:rsidRPr="0002764C" w:rsidRDefault="006040D6" w:rsidP="006040D6">
      <w:pPr>
        <w:pStyle w:val="ListParagraph"/>
        <w:rPr>
          <w:sz w:val="24"/>
          <w:szCs w:val="24"/>
        </w:rPr>
      </w:pPr>
    </w:p>
    <w:p w:rsidR="006D7DF6" w:rsidRDefault="006D7DF6" w:rsidP="006040D6">
      <w:pPr>
        <w:pStyle w:val="ListParagraph"/>
        <w:rPr>
          <w:sz w:val="24"/>
          <w:szCs w:val="24"/>
        </w:rPr>
      </w:pPr>
    </w:p>
    <w:p w:rsidR="005E69CD" w:rsidRPr="0002764C" w:rsidRDefault="005E69CD" w:rsidP="006040D6">
      <w:pPr>
        <w:pStyle w:val="ListParagraph"/>
        <w:rPr>
          <w:sz w:val="24"/>
          <w:szCs w:val="24"/>
        </w:rPr>
      </w:pPr>
    </w:p>
    <w:p w:rsidR="00080437" w:rsidRPr="0002764C" w:rsidRDefault="00080437" w:rsidP="006040D6">
      <w:pPr>
        <w:pStyle w:val="ListParagraph"/>
        <w:rPr>
          <w:sz w:val="24"/>
          <w:szCs w:val="24"/>
        </w:rPr>
      </w:pPr>
    </w:p>
    <w:p w:rsidR="006040D6" w:rsidRPr="0002764C" w:rsidRDefault="006040D6" w:rsidP="006040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64C">
        <w:rPr>
          <w:sz w:val="24"/>
          <w:szCs w:val="24"/>
        </w:rPr>
        <w:t>int  v  =  6;</w:t>
      </w:r>
    </w:p>
    <w:p w:rsidR="006040D6" w:rsidRPr="0002764C" w:rsidRDefault="00422449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while</w:t>
      </w:r>
      <w:r w:rsidR="006040D6" w:rsidRPr="0002764C">
        <w:rPr>
          <w:sz w:val="24"/>
          <w:szCs w:val="24"/>
        </w:rPr>
        <w:t>(v  &lt;  5)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{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ab/>
        <w:t>cout  &lt;&lt;  v;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ab/>
        <w:t>v++;</w:t>
      </w:r>
    </w:p>
    <w:p w:rsidR="006040D6" w:rsidRPr="0002764C" w:rsidRDefault="006040D6" w:rsidP="006040D6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}</w:t>
      </w:r>
    </w:p>
    <w:p w:rsidR="006040D6" w:rsidRPr="0002764C" w:rsidRDefault="006040D6" w:rsidP="006040D6">
      <w:pPr>
        <w:pStyle w:val="ListParagraph"/>
        <w:rPr>
          <w:sz w:val="24"/>
          <w:szCs w:val="24"/>
        </w:rPr>
      </w:pPr>
    </w:p>
    <w:p w:rsidR="0002764C" w:rsidRDefault="0002764C" w:rsidP="006040D6">
      <w:pPr>
        <w:pStyle w:val="ListParagraph"/>
        <w:rPr>
          <w:sz w:val="24"/>
          <w:szCs w:val="24"/>
        </w:rPr>
      </w:pPr>
    </w:p>
    <w:p w:rsidR="005E69CD" w:rsidRPr="0002764C" w:rsidRDefault="005E69CD" w:rsidP="006040D6">
      <w:pPr>
        <w:pStyle w:val="ListParagraph"/>
        <w:rPr>
          <w:sz w:val="24"/>
          <w:szCs w:val="24"/>
        </w:rPr>
      </w:pPr>
    </w:p>
    <w:p w:rsidR="00080437" w:rsidRPr="0002764C" w:rsidRDefault="00080437" w:rsidP="006040D6">
      <w:pPr>
        <w:pStyle w:val="ListParagraph"/>
        <w:rPr>
          <w:sz w:val="24"/>
          <w:szCs w:val="24"/>
        </w:rPr>
      </w:pPr>
    </w:p>
    <w:p w:rsidR="00667260" w:rsidRPr="0002764C" w:rsidRDefault="00667260" w:rsidP="006672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64C">
        <w:rPr>
          <w:sz w:val="24"/>
          <w:szCs w:val="24"/>
        </w:rPr>
        <w:t>int number  = 1;</w:t>
      </w:r>
    </w:p>
    <w:p w:rsidR="006D7DF6" w:rsidRPr="0002764C" w:rsidRDefault="00422449" w:rsidP="00667260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while</w:t>
      </w:r>
      <w:r w:rsidR="00667260" w:rsidRPr="0002764C">
        <w:rPr>
          <w:sz w:val="24"/>
          <w:szCs w:val="24"/>
        </w:rPr>
        <w:t>(number  &lt;=  5)</w:t>
      </w:r>
    </w:p>
    <w:p w:rsidR="00422449" w:rsidRPr="0002764C" w:rsidRDefault="00667260" w:rsidP="00422449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{</w:t>
      </w:r>
    </w:p>
    <w:p w:rsidR="00422449" w:rsidRDefault="00422449" w:rsidP="00422449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ab/>
        <w:t>cout  &lt;&lt;  “Hello\n”;</w:t>
      </w:r>
    </w:p>
    <w:p w:rsidR="005F6C04" w:rsidRPr="0002764C" w:rsidRDefault="005F6C04" w:rsidP="004224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number += 2;</w:t>
      </w:r>
    </w:p>
    <w:p w:rsidR="00667260" w:rsidRPr="0002764C" w:rsidRDefault="00667260" w:rsidP="00422449">
      <w:pPr>
        <w:pStyle w:val="ListParagraph"/>
        <w:ind w:left="1080"/>
        <w:rPr>
          <w:sz w:val="24"/>
          <w:szCs w:val="24"/>
        </w:rPr>
      </w:pPr>
      <w:r w:rsidRPr="0002764C">
        <w:rPr>
          <w:sz w:val="24"/>
          <w:szCs w:val="24"/>
        </w:rPr>
        <w:t>}</w:t>
      </w:r>
    </w:p>
    <w:p w:rsidR="005E69CD" w:rsidRDefault="005E69CD" w:rsidP="00F93ECD">
      <w:pPr>
        <w:rPr>
          <w:sz w:val="24"/>
          <w:szCs w:val="24"/>
        </w:rPr>
      </w:pPr>
    </w:p>
    <w:p w:rsidR="00F93ECD" w:rsidRPr="0002764C" w:rsidRDefault="00F93ECD" w:rsidP="00F93ECD">
      <w:pPr>
        <w:rPr>
          <w:sz w:val="24"/>
          <w:szCs w:val="24"/>
        </w:rPr>
      </w:pPr>
    </w:p>
    <w:p w:rsidR="00D918C5" w:rsidRPr="0002764C" w:rsidRDefault="00A360EF" w:rsidP="00912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lastRenderedPageBreak/>
        <w:t>(15</w:t>
      </w:r>
      <w:r w:rsidR="000371FD" w:rsidRPr="0002764C">
        <w:rPr>
          <w:sz w:val="24"/>
          <w:szCs w:val="24"/>
        </w:rPr>
        <w:t>pts)</w:t>
      </w:r>
      <w:r w:rsidR="00912872" w:rsidRPr="0002764C">
        <w:rPr>
          <w:sz w:val="24"/>
          <w:szCs w:val="24"/>
        </w:rPr>
        <w:t xml:space="preserve"> </w:t>
      </w:r>
      <w:r w:rsidR="009449D7" w:rsidRPr="0002764C">
        <w:rPr>
          <w:sz w:val="24"/>
          <w:szCs w:val="24"/>
        </w:rPr>
        <w:t xml:space="preserve">Write a </w:t>
      </w:r>
      <w:r w:rsidR="009449D7" w:rsidRPr="0002764C">
        <w:rPr>
          <w:b/>
          <w:sz w:val="24"/>
          <w:szCs w:val="24"/>
        </w:rPr>
        <w:t>while</w:t>
      </w:r>
      <w:r w:rsidR="009449D7" w:rsidRPr="0002764C">
        <w:rPr>
          <w:sz w:val="24"/>
          <w:szCs w:val="24"/>
        </w:rPr>
        <w:t xml:space="preserve"> loop that prompts the user to input a number between the values </w:t>
      </w:r>
      <w:r w:rsidR="009449D7" w:rsidRPr="0002764C">
        <w:rPr>
          <w:b/>
          <w:sz w:val="24"/>
          <w:szCs w:val="24"/>
        </w:rPr>
        <w:t>10</w:t>
      </w:r>
      <w:r w:rsidR="009449D7" w:rsidRPr="0002764C">
        <w:rPr>
          <w:sz w:val="24"/>
          <w:szCs w:val="24"/>
        </w:rPr>
        <w:t xml:space="preserve"> and </w:t>
      </w:r>
      <w:r w:rsidR="009449D7" w:rsidRPr="0002764C">
        <w:rPr>
          <w:b/>
          <w:sz w:val="24"/>
          <w:szCs w:val="24"/>
        </w:rPr>
        <w:t>25</w:t>
      </w:r>
      <w:r w:rsidR="009449D7" w:rsidRPr="0002764C">
        <w:rPr>
          <w:sz w:val="24"/>
          <w:szCs w:val="24"/>
        </w:rPr>
        <w:t xml:space="preserve">. The variable which stores this value is called </w:t>
      </w:r>
      <w:r w:rsidR="009449D7" w:rsidRPr="0002764C">
        <w:rPr>
          <w:b/>
          <w:sz w:val="24"/>
          <w:szCs w:val="24"/>
        </w:rPr>
        <w:t>num</w:t>
      </w:r>
      <w:r w:rsidR="009449D7" w:rsidRPr="0002764C">
        <w:rPr>
          <w:sz w:val="24"/>
          <w:szCs w:val="24"/>
        </w:rPr>
        <w:t xml:space="preserve">. Assume this variable has already been declared. The </w:t>
      </w:r>
      <w:r w:rsidR="00B36E17" w:rsidRPr="0002764C">
        <w:rPr>
          <w:sz w:val="24"/>
          <w:szCs w:val="24"/>
        </w:rPr>
        <w:t xml:space="preserve">loop </w:t>
      </w:r>
      <w:r w:rsidR="009449D7" w:rsidRPr="0002764C">
        <w:rPr>
          <w:sz w:val="24"/>
          <w:szCs w:val="24"/>
        </w:rPr>
        <w:t xml:space="preserve">should run </w:t>
      </w:r>
      <w:r w:rsidR="004A6796" w:rsidRPr="0002764C">
        <w:rPr>
          <w:sz w:val="24"/>
          <w:szCs w:val="24"/>
        </w:rPr>
        <w:t>while</w:t>
      </w:r>
      <w:r w:rsidR="009449D7" w:rsidRPr="0002764C">
        <w:rPr>
          <w:sz w:val="24"/>
          <w:szCs w:val="24"/>
        </w:rPr>
        <w:t xml:space="preserve"> </w:t>
      </w:r>
      <w:r w:rsidR="009449D7" w:rsidRPr="0002764C">
        <w:rPr>
          <w:b/>
          <w:sz w:val="24"/>
          <w:szCs w:val="24"/>
        </w:rPr>
        <w:t>num</w:t>
      </w:r>
      <w:r w:rsidR="004A6796" w:rsidRPr="0002764C">
        <w:rPr>
          <w:sz w:val="24"/>
          <w:szCs w:val="24"/>
        </w:rPr>
        <w:t>’s value</w:t>
      </w:r>
      <w:r w:rsidR="009449D7" w:rsidRPr="0002764C">
        <w:rPr>
          <w:sz w:val="24"/>
          <w:szCs w:val="24"/>
        </w:rPr>
        <w:t xml:space="preserve"> is not in the proper range of values</w:t>
      </w:r>
      <w:r w:rsidR="004A6796" w:rsidRPr="0002764C">
        <w:rPr>
          <w:sz w:val="24"/>
          <w:szCs w:val="24"/>
        </w:rPr>
        <w:t xml:space="preserve"> (between 10 and 25)</w:t>
      </w:r>
      <w:r w:rsidR="009449D7" w:rsidRPr="0002764C">
        <w:rPr>
          <w:sz w:val="24"/>
          <w:szCs w:val="24"/>
        </w:rPr>
        <w:t>.</w:t>
      </w:r>
    </w:p>
    <w:p w:rsidR="00D918C5" w:rsidRPr="0002764C" w:rsidRDefault="00D918C5" w:rsidP="00D918C5">
      <w:pPr>
        <w:pStyle w:val="ListParagraph"/>
        <w:rPr>
          <w:sz w:val="24"/>
          <w:szCs w:val="24"/>
        </w:rPr>
      </w:pPr>
    </w:p>
    <w:p w:rsidR="00D918C5" w:rsidRPr="0002764C" w:rsidRDefault="00D918C5" w:rsidP="00D918C5">
      <w:pPr>
        <w:pStyle w:val="ListParagraph"/>
        <w:rPr>
          <w:sz w:val="24"/>
          <w:szCs w:val="24"/>
        </w:rPr>
      </w:pPr>
    </w:p>
    <w:p w:rsidR="00D918C5" w:rsidRPr="0002764C" w:rsidRDefault="00D918C5" w:rsidP="00D918C5">
      <w:pPr>
        <w:pStyle w:val="ListParagraph"/>
        <w:rPr>
          <w:sz w:val="24"/>
          <w:szCs w:val="24"/>
        </w:rPr>
      </w:pPr>
    </w:p>
    <w:p w:rsidR="00361862" w:rsidRPr="0002764C" w:rsidRDefault="00361862" w:rsidP="00D918C5">
      <w:pPr>
        <w:pStyle w:val="ListParagraph"/>
        <w:rPr>
          <w:sz w:val="24"/>
          <w:szCs w:val="24"/>
        </w:rPr>
      </w:pPr>
    </w:p>
    <w:p w:rsidR="00361862" w:rsidRPr="0002764C" w:rsidRDefault="00361862" w:rsidP="00D918C5">
      <w:pPr>
        <w:pStyle w:val="ListParagraph"/>
        <w:rPr>
          <w:sz w:val="24"/>
          <w:szCs w:val="24"/>
        </w:rPr>
      </w:pPr>
    </w:p>
    <w:p w:rsidR="00361862" w:rsidRPr="0002764C" w:rsidRDefault="00361862" w:rsidP="00D918C5">
      <w:pPr>
        <w:pStyle w:val="ListParagraph"/>
        <w:rPr>
          <w:sz w:val="24"/>
          <w:szCs w:val="24"/>
        </w:rPr>
      </w:pPr>
    </w:p>
    <w:p w:rsidR="00EF687F" w:rsidRDefault="00EF687F" w:rsidP="00D918C5">
      <w:pPr>
        <w:pStyle w:val="ListParagraph"/>
        <w:rPr>
          <w:sz w:val="24"/>
          <w:szCs w:val="24"/>
        </w:rPr>
      </w:pPr>
    </w:p>
    <w:p w:rsidR="00CF605C" w:rsidRDefault="00CF605C" w:rsidP="00D918C5">
      <w:pPr>
        <w:pStyle w:val="ListParagraph"/>
        <w:rPr>
          <w:sz w:val="24"/>
          <w:szCs w:val="24"/>
        </w:rPr>
      </w:pPr>
    </w:p>
    <w:p w:rsidR="00CF605C" w:rsidRDefault="00CF605C" w:rsidP="00D918C5">
      <w:pPr>
        <w:pStyle w:val="ListParagraph"/>
        <w:rPr>
          <w:sz w:val="24"/>
          <w:szCs w:val="24"/>
        </w:rPr>
      </w:pPr>
    </w:p>
    <w:p w:rsidR="00CF605C" w:rsidRDefault="00CF605C" w:rsidP="00D918C5">
      <w:pPr>
        <w:pStyle w:val="ListParagraph"/>
        <w:rPr>
          <w:sz w:val="24"/>
          <w:szCs w:val="24"/>
        </w:rPr>
      </w:pPr>
    </w:p>
    <w:p w:rsidR="00CF605C" w:rsidRDefault="00CF605C" w:rsidP="00D918C5">
      <w:pPr>
        <w:pStyle w:val="ListParagraph"/>
        <w:rPr>
          <w:sz w:val="24"/>
          <w:szCs w:val="24"/>
        </w:rPr>
      </w:pPr>
    </w:p>
    <w:p w:rsidR="00CF605C" w:rsidRDefault="00CF605C" w:rsidP="00D918C5">
      <w:pPr>
        <w:pStyle w:val="ListParagraph"/>
        <w:rPr>
          <w:sz w:val="24"/>
          <w:szCs w:val="24"/>
        </w:rPr>
      </w:pPr>
    </w:p>
    <w:p w:rsidR="00CF605C" w:rsidRPr="0002764C" w:rsidRDefault="00CF605C" w:rsidP="00D918C5">
      <w:pPr>
        <w:pStyle w:val="ListParagraph"/>
        <w:rPr>
          <w:sz w:val="24"/>
          <w:szCs w:val="24"/>
        </w:rPr>
      </w:pPr>
    </w:p>
    <w:p w:rsidR="00EF687F" w:rsidRPr="0002764C" w:rsidRDefault="00EF687F" w:rsidP="00D918C5">
      <w:pPr>
        <w:pStyle w:val="ListParagraph"/>
        <w:rPr>
          <w:sz w:val="24"/>
          <w:szCs w:val="24"/>
        </w:rPr>
      </w:pPr>
    </w:p>
    <w:p w:rsidR="00361862" w:rsidRPr="0002764C" w:rsidRDefault="00361862" w:rsidP="00D918C5">
      <w:pPr>
        <w:pStyle w:val="ListParagraph"/>
        <w:rPr>
          <w:sz w:val="24"/>
          <w:szCs w:val="24"/>
        </w:rPr>
      </w:pPr>
    </w:p>
    <w:p w:rsidR="00B776C4" w:rsidRPr="0002764C" w:rsidRDefault="00AA3C22" w:rsidP="00B776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t>(15</w:t>
      </w:r>
      <w:r w:rsidR="000371FD" w:rsidRPr="0002764C">
        <w:rPr>
          <w:sz w:val="24"/>
          <w:szCs w:val="24"/>
        </w:rPr>
        <w:t>pts)</w:t>
      </w:r>
      <w:r w:rsidR="009449D7" w:rsidRPr="0002764C">
        <w:rPr>
          <w:sz w:val="24"/>
          <w:szCs w:val="24"/>
        </w:rPr>
        <w:t xml:space="preserve"> </w:t>
      </w:r>
      <w:r w:rsidR="00B776C4" w:rsidRPr="0002764C">
        <w:rPr>
          <w:sz w:val="24"/>
          <w:szCs w:val="24"/>
        </w:rPr>
        <w:t xml:space="preserve">Write a </w:t>
      </w:r>
      <w:r w:rsidR="00B776C4" w:rsidRPr="0002764C">
        <w:rPr>
          <w:b/>
          <w:sz w:val="24"/>
          <w:szCs w:val="24"/>
        </w:rPr>
        <w:t xml:space="preserve">do-while </w:t>
      </w:r>
      <w:r w:rsidR="00B776C4" w:rsidRPr="0002764C">
        <w:rPr>
          <w:sz w:val="24"/>
          <w:szCs w:val="24"/>
        </w:rPr>
        <w:t xml:space="preserve">loop that </w:t>
      </w:r>
      <w:r w:rsidR="007F388F" w:rsidRPr="0002764C">
        <w:rPr>
          <w:sz w:val="24"/>
          <w:szCs w:val="24"/>
        </w:rPr>
        <w:t>prompts</w:t>
      </w:r>
      <w:r w:rsidR="00B776C4" w:rsidRPr="0002764C">
        <w:rPr>
          <w:sz w:val="24"/>
          <w:szCs w:val="24"/>
        </w:rPr>
        <w:t xml:space="preserve"> the user</w:t>
      </w:r>
      <w:r w:rsidR="007F388F" w:rsidRPr="0002764C">
        <w:rPr>
          <w:sz w:val="24"/>
          <w:szCs w:val="24"/>
        </w:rPr>
        <w:t xml:space="preserve"> to</w:t>
      </w:r>
      <w:r w:rsidR="00B776C4" w:rsidRPr="0002764C">
        <w:rPr>
          <w:sz w:val="24"/>
          <w:szCs w:val="24"/>
        </w:rPr>
        <w:t xml:space="preserve"> enter a </w:t>
      </w:r>
      <w:r w:rsidR="00B20FE0" w:rsidRPr="0002764C">
        <w:rPr>
          <w:sz w:val="24"/>
          <w:szCs w:val="24"/>
        </w:rPr>
        <w:t xml:space="preserve">value for the variable </w:t>
      </w:r>
      <w:r w:rsidR="00B20FE0" w:rsidRPr="0002764C">
        <w:rPr>
          <w:b/>
          <w:sz w:val="24"/>
          <w:szCs w:val="24"/>
        </w:rPr>
        <w:t>num</w:t>
      </w:r>
      <w:r w:rsidR="00E20224" w:rsidRPr="0002764C">
        <w:rPr>
          <w:sz w:val="24"/>
          <w:szCs w:val="24"/>
        </w:rPr>
        <w:t>,</w:t>
      </w:r>
      <w:r w:rsidR="00B776C4" w:rsidRPr="0002764C">
        <w:rPr>
          <w:sz w:val="24"/>
          <w:szCs w:val="24"/>
        </w:rPr>
        <w:t xml:space="preserve"> </w:t>
      </w:r>
      <w:r w:rsidR="00D06123" w:rsidRPr="0002764C">
        <w:rPr>
          <w:sz w:val="24"/>
          <w:szCs w:val="24"/>
        </w:rPr>
        <w:t xml:space="preserve">multiplies </w:t>
      </w:r>
      <w:r w:rsidR="00D06123" w:rsidRPr="0002764C">
        <w:rPr>
          <w:b/>
          <w:sz w:val="24"/>
          <w:szCs w:val="24"/>
        </w:rPr>
        <w:t>num</w:t>
      </w:r>
      <w:r w:rsidR="00B776C4" w:rsidRPr="0002764C">
        <w:rPr>
          <w:sz w:val="24"/>
          <w:szCs w:val="24"/>
        </w:rPr>
        <w:t xml:space="preserve"> by </w:t>
      </w:r>
      <w:r w:rsidR="00B776C4" w:rsidRPr="0002764C">
        <w:rPr>
          <w:b/>
          <w:sz w:val="24"/>
          <w:szCs w:val="24"/>
        </w:rPr>
        <w:t>5</w:t>
      </w:r>
      <w:r w:rsidR="00D06123" w:rsidRPr="0002764C">
        <w:rPr>
          <w:sz w:val="24"/>
          <w:szCs w:val="24"/>
        </w:rPr>
        <w:t>,</w:t>
      </w:r>
      <w:r w:rsidR="00B776C4" w:rsidRPr="0002764C">
        <w:rPr>
          <w:sz w:val="24"/>
          <w:szCs w:val="24"/>
        </w:rPr>
        <w:t xml:space="preserve"> and</w:t>
      </w:r>
      <w:r w:rsidR="00D06123" w:rsidRPr="0002764C">
        <w:rPr>
          <w:sz w:val="24"/>
          <w:szCs w:val="24"/>
        </w:rPr>
        <w:t xml:space="preserve"> stores</w:t>
      </w:r>
      <w:r w:rsidR="00B776C4" w:rsidRPr="0002764C">
        <w:rPr>
          <w:sz w:val="24"/>
          <w:szCs w:val="24"/>
        </w:rPr>
        <w:t xml:space="preserve"> the result in the variable </w:t>
      </w:r>
      <w:r w:rsidR="00B776C4" w:rsidRPr="0002764C">
        <w:rPr>
          <w:b/>
          <w:sz w:val="24"/>
          <w:szCs w:val="24"/>
        </w:rPr>
        <w:t>product</w:t>
      </w:r>
      <w:r w:rsidR="00B776C4" w:rsidRPr="0002764C">
        <w:rPr>
          <w:sz w:val="24"/>
          <w:szCs w:val="24"/>
        </w:rPr>
        <w:t xml:space="preserve">.  The loop should </w:t>
      </w:r>
      <w:r w:rsidR="00E20224" w:rsidRPr="0002764C">
        <w:rPr>
          <w:sz w:val="24"/>
          <w:szCs w:val="24"/>
        </w:rPr>
        <w:t>continue to run</w:t>
      </w:r>
      <w:r w:rsidR="00B776C4" w:rsidRPr="0002764C">
        <w:rPr>
          <w:sz w:val="24"/>
          <w:szCs w:val="24"/>
        </w:rPr>
        <w:t xml:space="preserve"> </w:t>
      </w:r>
      <w:r w:rsidR="00E20224" w:rsidRPr="0002764C">
        <w:rPr>
          <w:sz w:val="24"/>
          <w:szCs w:val="24"/>
        </w:rPr>
        <w:t>while</w:t>
      </w:r>
      <w:r w:rsidR="00B776C4" w:rsidRPr="0002764C">
        <w:rPr>
          <w:sz w:val="24"/>
          <w:szCs w:val="24"/>
        </w:rPr>
        <w:t xml:space="preserve"> </w:t>
      </w:r>
      <w:r w:rsidR="00B776C4" w:rsidRPr="0002764C">
        <w:rPr>
          <w:b/>
          <w:sz w:val="24"/>
          <w:szCs w:val="24"/>
        </w:rPr>
        <w:t>product</w:t>
      </w:r>
      <w:r w:rsidR="00B776C4" w:rsidRPr="0002764C">
        <w:rPr>
          <w:sz w:val="24"/>
          <w:szCs w:val="24"/>
        </w:rPr>
        <w:t xml:space="preserve"> contains a value less than </w:t>
      </w:r>
      <w:r w:rsidR="00B776C4" w:rsidRPr="0002764C">
        <w:rPr>
          <w:b/>
          <w:sz w:val="24"/>
          <w:szCs w:val="24"/>
        </w:rPr>
        <w:t>100</w:t>
      </w:r>
      <w:r w:rsidR="00B776C4" w:rsidRPr="0002764C">
        <w:rPr>
          <w:sz w:val="24"/>
          <w:szCs w:val="24"/>
        </w:rPr>
        <w:t>.</w:t>
      </w:r>
      <w:r w:rsidR="00E20224" w:rsidRPr="0002764C">
        <w:rPr>
          <w:sz w:val="24"/>
          <w:szCs w:val="24"/>
        </w:rPr>
        <w:t xml:space="preserve"> </w:t>
      </w:r>
      <w:r w:rsidR="00D06123" w:rsidRPr="0002764C">
        <w:rPr>
          <w:sz w:val="24"/>
          <w:szCs w:val="24"/>
        </w:rPr>
        <w:t>Assume that all variables have been declared.</w:t>
      </w:r>
    </w:p>
    <w:p w:rsidR="00361862" w:rsidRPr="0002764C" w:rsidRDefault="00361862" w:rsidP="00361862">
      <w:pPr>
        <w:rPr>
          <w:sz w:val="24"/>
          <w:szCs w:val="24"/>
        </w:rPr>
      </w:pPr>
    </w:p>
    <w:p w:rsidR="00361862" w:rsidRPr="0002764C" w:rsidRDefault="00361862" w:rsidP="00361862">
      <w:pPr>
        <w:rPr>
          <w:sz w:val="24"/>
          <w:szCs w:val="24"/>
        </w:rPr>
      </w:pPr>
    </w:p>
    <w:p w:rsidR="00B208BC" w:rsidRDefault="00B208BC" w:rsidP="00B776C4">
      <w:pPr>
        <w:rPr>
          <w:sz w:val="24"/>
          <w:szCs w:val="24"/>
        </w:rPr>
      </w:pPr>
    </w:p>
    <w:p w:rsidR="00CF605C" w:rsidRDefault="00CF605C" w:rsidP="00B776C4">
      <w:pPr>
        <w:rPr>
          <w:sz w:val="24"/>
          <w:szCs w:val="24"/>
        </w:rPr>
      </w:pPr>
    </w:p>
    <w:p w:rsidR="00CF605C" w:rsidRDefault="00CF605C" w:rsidP="00B776C4">
      <w:pPr>
        <w:rPr>
          <w:sz w:val="24"/>
          <w:szCs w:val="24"/>
        </w:rPr>
      </w:pPr>
    </w:p>
    <w:p w:rsidR="00CF605C" w:rsidRDefault="00CF605C" w:rsidP="00B776C4">
      <w:pPr>
        <w:rPr>
          <w:sz w:val="24"/>
          <w:szCs w:val="24"/>
        </w:rPr>
      </w:pPr>
    </w:p>
    <w:p w:rsidR="00CF605C" w:rsidRDefault="00CF605C" w:rsidP="00B776C4">
      <w:pPr>
        <w:rPr>
          <w:sz w:val="24"/>
          <w:szCs w:val="24"/>
        </w:rPr>
      </w:pPr>
    </w:p>
    <w:p w:rsidR="003F4632" w:rsidRDefault="003F4632" w:rsidP="00B776C4">
      <w:pPr>
        <w:rPr>
          <w:sz w:val="24"/>
          <w:szCs w:val="24"/>
        </w:rPr>
      </w:pPr>
    </w:p>
    <w:p w:rsidR="00CF605C" w:rsidRPr="0002764C" w:rsidRDefault="00CF605C" w:rsidP="00B776C4">
      <w:pPr>
        <w:rPr>
          <w:sz w:val="24"/>
          <w:szCs w:val="24"/>
        </w:rPr>
      </w:pPr>
    </w:p>
    <w:p w:rsidR="003F4632" w:rsidRPr="0002764C" w:rsidRDefault="00AA3C22" w:rsidP="003F4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lastRenderedPageBreak/>
        <w:t>(25</w:t>
      </w:r>
      <w:r w:rsidR="00A360EF" w:rsidRPr="0002764C">
        <w:rPr>
          <w:sz w:val="24"/>
          <w:szCs w:val="24"/>
        </w:rPr>
        <w:t>pts)</w:t>
      </w:r>
      <w:r w:rsidR="009449D7" w:rsidRPr="0002764C">
        <w:rPr>
          <w:sz w:val="24"/>
          <w:szCs w:val="24"/>
        </w:rPr>
        <w:t xml:space="preserve"> </w:t>
      </w:r>
      <w:r w:rsidR="003F4632" w:rsidRPr="0002764C">
        <w:rPr>
          <w:sz w:val="24"/>
          <w:szCs w:val="24"/>
        </w:rPr>
        <w:t xml:space="preserve">Create a project in Eclipse. Create a source file named </w:t>
      </w:r>
      <w:r w:rsidR="003F4632" w:rsidRPr="0002764C">
        <w:rPr>
          <w:b/>
          <w:sz w:val="24"/>
          <w:szCs w:val="24"/>
        </w:rPr>
        <w:t>lab6_01.cpp</w:t>
      </w:r>
      <w:r w:rsidR="003F4632" w:rsidRPr="0002764C">
        <w:rPr>
          <w:sz w:val="24"/>
          <w:szCs w:val="24"/>
        </w:rPr>
        <w:t xml:space="preserve"> in your newly created project. Add </w:t>
      </w:r>
      <w:r w:rsidR="003F4632" w:rsidRPr="0002764C">
        <w:rPr>
          <w:b/>
          <w:sz w:val="24"/>
          <w:szCs w:val="24"/>
        </w:rPr>
        <w:t>numbers.txt</w:t>
      </w:r>
      <w:r w:rsidR="003F4632" w:rsidRPr="0002764C">
        <w:rPr>
          <w:sz w:val="24"/>
          <w:szCs w:val="24"/>
        </w:rPr>
        <w:t xml:space="preserve"> to your newly created project (</w:t>
      </w:r>
      <w:r w:rsidR="003F4632" w:rsidRPr="0002764C">
        <w:rPr>
          <w:b/>
          <w:sz w:val="24"/>
          <w:szCs w:val="24"/>
        </w:rPr>
        <w:t>this input file is provided for you;</w:t>
      </w:r>
      <w:r w:rsidR="003F4632" w:rsidRPr="0002764C">
        <w:rPr>
          <w:sz w:val="24"/>
          <w:szCs w:val="24"/>
        </w:rPr>
        <w:t xml:space="preserve"> </w:t>
      </w:r>
      <w:r w:rsidR="00DE550A" w:rsidRPr="0002764C">
        <w:rPr>
          <w:b/>
          <w:sz w:val="24"/>
          <w:szCs w:val="24"/>
        </w:rPr>
        <w:t xml:space="preserve">DO NOT </w:t>
      </w:r>
      <w:r w:rsidR="003F4632" w:rsidRPr="0002764C">
        <w:rPr>
          <w:b/>
          <w:sz w:val="24"/>
          <w:szCs w:val="24"/>
        </w:rPr>
        <w:t>create numbers.txt yourself</w:t>
      </w:r>
      <w:r w:rsidR="003F4632" w:rsidRPr="0002764C">
        <w:rPr>
          <w:sz w:val="24"/>
          <w:szCs w:val="24"/>
        </w:rPr>
        <w:t>). Your program (</w:t>
      </w:r>
      <w:r w:rsidR="003F4632" w:rsidRPr="0002764C">
        <w:rPr>
          <w:b/>
          <w:sz w:val="24"/>
          <w:szCs w:val="24"/>
        </w:rPr>
        <w:t>lab6_01.cpp</w:t>
      </w:r>
      <w:r w:rsidR="003F4632" w:rsidRPr="0002764C">
        <w:rPr>
          <w:sz w:val="24"/>
          <w:szCs w:val="24"/>
        </w:rPr>
        <w:t xml:space="preserve">) should open </w:t>
      </w:r>
      <w:r w:rsidR="002D4238" w:rsidRPr="0002764C">
        <w:rPr>
          <w:sz w:val="24"/>
          <w:szCs w:val="24"/>
        </w:rPr>
        <w:t xml:space="preserve">and read </w:t>
      </w:r>
      <w:r w:rsidR="003F4632" w:rsidRPr="0002764C">
        <w:rPr>
          <w:b/>
          <w:sz w:val="24"/>
          <w:szCs w:val="24"/>
        </w:rPr>
        <w:t>numbers.txt</w:t>
      </w:r>
      <w:r w:rsidR="002D4238" w:rsidRPr="0002764C">
        <w:rPr>
          <w:b/>
          <w:sz w:val="24"/>
          <w:szCs w:val="24"/>
        </w:rPr>
        <w:t>,</w:t>
      </w:r>
      <w:r w:rsidR="003F4632" w:rsidRPr="0002764C">
        <w:rPr>
          <w:sz w:val="24"/>
          <w:szCs w:val="24"/>
        </w:rPr>
        <w:t xml:space="preserve"> and: </w:t>
      </w:r>
    </w:p>
    <w:p w:rsidR="003F4632" w:rsidRPr="0002764C" w:rsidRDefault="003F4632" w:rsidP="003F4632">
      <w:pPr>
        <w:pStyle w:val="ListParagraph"/>
        <w:rPr>
          <w:sz w:val="24"/>
          <w:szCs w:val="24"/>
        </w:rPr>
      </w:pPr>
    </w:p>
    <w:p w:rsidR="003F4632" w:rsidRPr="0002764C" w:rsidRDefault="003F4632" w:rsidP="003F4632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02764C">
        <w:rPr>
          <w:sz w:val="24"/>
          <w:szCs w:val="24"/>
        </w:rPr>
        <w:t>Calculate t</w:t>
      </w:r>
      <w:r w:rsidR="006D3433" w:rsidRPr="0002764C">
        <w:rPr>
          <w:sz w:val="24"/>
          <w:szCs w:val="24"/>
        </w:rPr>
        <w:t>he sum of</w:t>
      </w:r>
      <w:r w:rsidR="003C07E3" w:rsidRPr="0002764C">
        <w:rPr>
          <w:sz w:val="24"/>
          <w:szCs w:val="24"/>
        </w:rPr>
        <w:t xml:space="preserve"> the numbers in the file</w:t>
      </w:r>
    </w:p>
    <w:p w:rsidR="0040221F" w:rsidRPr="0002764C" w:rsidRDefault="0040221F" w:rsidP="0040221F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02764C">
        <w:rPr>
          <w:sz w:val="24"/>
          <w:szCs w:val="24"/>
        </w:rPr>
        <w:t>Calculate the ave</w:t>
      </w:r>
      <w:r w:rsidR="003C07E3" w:rsidRPr="0002764C">
        <w:rPr>
          <w:sz w:val="24"/>
          <w:szCs w:val="24"/>
        </w:rPr>
        <w:t>rage of the numbers in the file</w:t>
      </w:r>
    </w:p>
    <w:p w:rsidR="003F4632" w:rsidRPr="0002764C" w:rsidRDefault="003F4632" w:rsidP="003F4632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02764C">
        <w:rPr>
          <w:sz w:val="24"/>
          <w:szCs w:val="24"/>
        </w:rPr>
        <w:t xml:space="preserve">Calculate </w:t>
      </w:r>
      <w:r w:rsidR="003B3495" w:rsidRPr="0002764C">
        <w:rPr>
          <w:sz w:val="24"/>
          <w:szCs w:val="24"/>
        </w:rPr>
        <w:t>how many numbers are in the file</w:t>
      </w:r>
    </w:p>
    <w:p w:rsidR="00480A19" w:rsidRPr="0002764C" w:rsidRDefault="00480A19" w:rsidP="003F4632">
      <w:pPr>
        <w:spacing w:after="0" w:line="240" w:lineRule="auto"/>
        <w:rPr>
          <w:sz w:val="24"/>
          <w:szCs w:val="24"/>
        </w:rPr>
      </w:pPr>
    </w:p>
    <w:p w:rsidR="00480A19" w:rsidRPr="0002764C" w:rsidRDefault="003F4632" w:rsidP="0040221F">
      <w:pPr>
        <w:spacing w:after="0" w:line="240" w:lineRule="auto"/>
        <w:ind w:left="720"/>
        <w:rPr>
          <w:sz w:val="24"/>
          <w:szCs w:val="24"/>
        </w:rPr>
      </w:pPr>
      <w:r w:rsidRPr="0002764C">
        <w:rPr>
          <w:sz w:val="24"/>
          <w:szCs w:val="24"/>
        </w:rPr>
        <w:t xml:space="preserve">This should be accomplished with a </w:t>
      </w:r>
      <w:r w:rsidRPr="0002764C">
        <w:rPr>
          <w:b/>
          <w:sz w:val="24"/>
          <w:szCs w:val="24"/>
        </w:rPr>
        <w:t>while</w:t>
      </w:r>
      <w:r w:rsidRPr="0002764C">
        <w:rPr>
          <w:sz w:val="24"/>
          <w:szCs w:val="24"/>
        </w:rPr>
        <w:t xml:space="preserve"> loop and </w:t>
      </w:r>
      <w:r w:rsidRPr="0002764C">
        <w:rPr>
          <w:b/>
          <w:sz w:val="24"/>
          <w:szCs w:val="24"/>
        </w:rPr>
        <w:t>three variables</w:t>
      </w:r>
      <w:r w:rsidRPr="0002764C">
        <w:rPr>
          <w:sz w:val="24"/>
          <w:szCs w:val="24"/>
        </w:rPr>
        <w:t xml:space="preserve">. </w:t>
      </w:r>
      <w:r w:rsidR="00480A19" w:rsidRPr="0002764C">
        <w:rPr>
          <w:sz w:val="24"/>
          <w:szCs w:val="24"/>
        </w:rPr>
        <w:t>Y</w:t>
      </w:r>
      <w:r w:rsidRPr="0002764C">
        <w:rPr>
          <w:sz w:val="24"/>
          <w:szCs w:val="24"/>
        </w:rPr>
        <w:t xml:space="preserve">our program should display the </w:t>
      </w:r>
      <w:r w:rsidRPr="0002764C">
        <w:rPr>
          <w:b/>
          <w:sz w:val="24"/>
          <w:szCs w:val="24"/>
        </w:rPr>
        <w:t>sum</w:t>
      </w:r>
      <w:r w:rsidRPr="0002764C">
        <w:rPr>
          <w:sz w:val="24"/>
          <w:szCs w:val="24"/>
        </w:rPr>
        <w:t xml:space="preserve">, </w:t>
      </w:r>
      <w:r w:rsidRPr="0002764C">
        <w:rPr>
          <w:b/>
          <w:sz w:val="24"/>
          <w:szCs w:val="24"/>
        </w:rPr>
        <w:t>amount</w:t>
      </w:r>
      <w:r w:rsidRPr="0002764C">
        <w:rPr>
          <w:sz w:val="24"/>
          <w:szCs w:val="24"/>
        </w:rPr>
        <w:t xml:space="preserve">, and </w:t>
      </w:r>
      <w:r w:rsidRPr="0002764C">
        <w:rPr>
          <w:b/>
          <w:sz w:val="24"/>
          <w:szCs w:val="24"/>
        </w:rPr>
        <w:t>a</w:t>
      </w:r>
      <w:r w:rsidR="00480A19" w:rsidRPr="0002764C">
        <w:rPr>
          <w:b/>
          <w:sz w:val="24"/>
          <w:szCs w:val="24"/>
        </w:rPr>
        <w:t>verage</w:t>
      </w:r>
      <w:r w:rsidR="00480A19" w:rsidRPr="0002764C">
        <w:rPr>
          <w:sz w:val="24"/>
          <w:szCs w:val="24"/>
        </w:rPr>
        <w:t xml:space="preserve"> to the screen.  </w:t>
      </w:r>
      <w:r w:rsidRPr="0002764C">
        <w:rPr>
          <w:sz w:val="24"/>
          <w:szCs w:val="24"/>
        </w:rPr>
        <w:t xml:space="preserve">Your output should include </w:t>
      </w:r>
      <w:r w:rsidRPr="0002764C">
        <w:rPr>
          <w:b/>
          <w:sz w:val="24"/>
          <w:szCs w:val="24"/>
        </w:rPr>
        <w:t>meaningful labels</w:t>
      </w:r>
      <w:r w:rsidR="004B2DBF" w:rsidRPr="0002764C">
        <w:rPr>
          <w:sz w:val="24"/>
          <w:szCs w:val="24"/>
        </w:rPr>
        <w:t xml:space="preserve"> for each of the variables; do not simply display the variables</w:t>
      </w:r>
      <w:r w:rsidR="00390650" w:rsidRPr="0002764C">
        <w:rPr>
          <w:sz w:val="24"/>
          <w:szCs w:val="24"/>
        </w:rPr>
        <w:t>’ values</w:t>
      </w:r>
      <w:r w:rsidR="004B2DBF" w:rsidRPr="0002764C">
        <w:rPr>
          <w:sz w:val="24"/>
          <w:szCs w:val="24"/>
        </w:rPr>
        <w:t xml:space="preserve"> </w:t>
      </w:r>
      <w:r w:rsidR="00185F76" w:rsidRPr="0002764C">
        <w:rPr>
          <w:sz w:val="24"/>
          <w:szCs w:val="24"/>
        </w:rPr>
        <w:t>through the console.</w:t>
      </w:r>
    </w:p>
    <w:p w:rsidR="00CF605C" w:rsidRDefault="00CF605C" w:rsidP="0040221F">
      <w:pPr>
        <w:spacing w:after="0" w:line="240" w:lineRule="auto"/>
        <w:ind w:left="720"/>
        <w:rPr>
          <w:sz w:val="24"/>
          <w:szCs w:val="24"/>
        </w:rPr>
      </w:pPr>
    </w:p>
    <w:p w:rsidR="005E69CD" w:rsidRDefault="005E69CD" w:rsidP="0040221F">
      <w:pPr>
        <w:spacing w:after="0" w:line="240" w:lineRule="auto"/>
        <w:ind w:left="720"/>
        <w:rPr>
          <w:sz w:val="24"/>
          <w:szCs w:val="24"/>
        </w:rPr>
      </w:pPr>
    </w:p>
    <w:p w:rsidR="005E69CD" w:rsidRPr="0002764C" w:rsidRDefault="005E69CD" w:rsidP="0040221F">
      <w:pPr>
        <w:spacing w:after="0" w:line="240" w:lineRule="auto"/>
        <w:ind w:left="720"/>
        <w:rPr>
          <w:sz w:val="24"/>
          <w:szCs w:val="24"/>
        </w:rPr>
      </w:pPr>
    </w:p>
    <w:p w:rsidR="001027D5" w:rsidRDefault="000371FD" w:rsidP="00CF72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t>(30pts)</w:t>
      </w:r>
      <w:r w:rsidR="009449D7" w:rsidRPr="0002764C">
        <w:rPr>
          <w:sz w:val="24"/>
          <w:szCs w:val="24"/>
        </w:rPr>
        <w:t xml:space="preserve"> </w:t>
      </w:r>
      <w:r w:rsidR="0002764C" w:rsidRPr="0002764C">
        <w:rPr>
          <w:sz w:val="24"/>
          <w:szCs w:val="24"/>
        </w:rPr>
        <w:t xml:space="preserve">Create a project in Eclipse. Create a source file named </w:t>
      </w:r>
      <w:r w:rsidR="00BE0851">
        <w:rPr>
          <w:b/>
          <w:sz w:val="24"/>
          <w:szCs w:val="24"/>
        </w:rPr>
        <w:t>lab6</w:t>
      </w:r>
      <w:r w:rsidR="009C4C5C">
        <w:rPr>
          <w:b/>
          <w:sz w:val="24"/>
          <w:szCs w:val="24"/>
        </w:rPr>
        <w:t>_02</w:t>
      </w:r>
      <w:r w:rsidR="0002764C" w:rsidRPr="0002764C">
        <w:rPr>
          <w:b/>
          <w:sz w:val="24"/>
          <w:szCs w:val="24"/>
        </w:rPr>
        <w:t>.cpp</w:t>
      </w:r>
      <w:r w:rsidR="0002764C" w:rsidRPr="0002764C">
        <w:rPr>
          <w:sz w:val="24"/>
          <w:szCs w:val="24"/>
        </w:rPr>
        <w:t xml:space="preserve"> in your newly created project. </w:t>
      </w:r>
      <w:r w:rsidR="00CF72C4" w:rsidRPr="0002764C">
        <w:rPr>
          <w:sz w:val="24"/>
          <w:szCs w:val="24"/>
        </w:rPr>
        <w:t xml:space="preserve">Write a program </w:t>
      </w:r>
      <w:r w:rsidR="00CE6F05" w:rsidRPr="0002764C">
        <w:rPr>
          <w:sz w:val="24"/>
          <w:szCs w:val="24"/>
        </w:rPr>
        <w:t>(</w:t>
      </w:r>
      <w:r w:rsidR="00BE0851">
        <w:rPr>
          <w:b/>
          <w:sz w:val="24"/>
          <w:szCs w:val="24"/>
        </w:rPr>
        <w:t>lab6</w:t>
      </w:r>
      <w:r w:rsidR="00CE6F05" w:rsidRPr="0002764C">
        <w:rPr>
          <w:b/>
          <w:sz w:val="24"/>
          <w:szCs w:val="24"/>
        </w:rPr>
        <w:t>_02.cpp</w:t>
      </w:r>
      <w:r w:rsidR="00CE6F05" w:rsidRPr="0002764C">
        <w:rPr>
          <w:sz w:val="24"/>
          <w:szCs w:val="24"/>
        </w:rPr>
        <w:t xml:space="preserve">) </w:t>
      </w:r>
      <w:r w:rsidR="001027D5" w:rsidRPr="0002764C">
        <w:rPr>
          <w:sz w:val="24"/>
          <w:szCs w:val="24"/>
        </w:rPr>
        <w:t>that averages 3 test scores. The program should:</w:t>
      </w:r>
    </w:p>
    <w:p w:rsidR="00165CFB" w:rsidRDefault="00165CFB" w:rsidP="00165CFB">
      <w:pPr>
        <w:pStyle w:val="ListParagraph"/>
        <w:rPr>
          <w:sz w:val="24"/>
          <w:szCs w:val="24"/>
        </w:rPr>
      </w:pPr>
    </w:p>
    <w:p w:rsidR="00A55539" w:rsidRPr="0002764C" w:rsidRDefault="00A55539" w:rsidP="00A55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t>Prompt the user to enter three scores</w:t>
      </w:r>
    </w:p>
    <w:p w:rsidR="00A55539" w:rsidRPr="0002764C" w:rsidRDefault="00395A27" w:rsidP="00A55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valid scores have been entered</w:t>
      </w:r>
      <w:r w:rsidR="00A55539" w:rsidRPr="0002764C">
        <w:rPr>
          <w:sz w:val="24"/>
          <w:szCs w:val="24"/>
        </w:rPr>
        <w:t xml:space="preserve"> </w:t>
      </w:r>
      <w:r w:rsidR="00383856">
        <w:rPr>
          <w:sz w:val="24"/>
          <w:szCs w:val="24"/>
        </w:rPr>
        <w:t>(</w:t>
      </w:r>
      <w:r>
        <w:rPr>
          <w:sz w:val="24"/>
          <w:szCs w:val="24"/>
        </w:rPr>
        <w:t>score</w:t>
      </w:r>
      <w:r w:rsidR="008626FE">
        <w:rPr>
          <w:sz w:val="24"/>
          <w:szCs w:val="24"/>
        </w:rPr>
        <w:t>s</w:t>
      </w:r>
      <w:r>
        <w:rPr>
          <w:sz w:val="24"/>
          <w:szCs w:val="24"/>
        </w:rPr>
        <w:t xml:space="preserve"> must be between 0 and 100</w:t>
      </w:r>
      <w:r w:rsidR="00A55539" w:rsidRPr="0002764C">
        <w:rPr>
          <w:sz w:val="24"/>
          <w:szCs w:val="24"/>
        </w:rPr>
        <w:t>)</w:t>
      </w:r>
    </w:p>
    <w:p w:rsidR="00A55539" w:rsidRPr="0002764C" w:rsidRDefault="00A55539" w:rsidP="00A55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764C">
        <w:rPr>
          <w:sz w:val="24"/>
          <w:szCs w:val="24"/>
        </w:rPr>
        <w:t>Calculate and display the average</w:t>
      </w:r>
    </w:p>
    <w:p w:rsidR="0056243E" w:rsidRDefault="008626FE" w:rsidP="005624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if they wish to calculate another set of scores</w:t>
      </w:r>
    </w:p>
    <w:p w:rsidR="0056243E" w:rsidRPr="0056243E" w:rsidRDefault="0056243E" w:rsidP="0056243E">
      <w:pPr>
        <w:pStyle w:val="ListParagraph"/>
        <w:ind w:left="1440"/>
        <w:rPr>
          <w:sz w:val="24"/>
          <w:szCs w:val="24"/>
        </w:rPr>
      </w:pPr>
    </w:p>
    <w:p w:rsidR="00DF40DE" w:rsidRPr="00353F1E" w:rsidRDefault="00DF40DE" w:rsidP="008E6FF6">
      <w:pPr>
        <w:pStyle w:val="ListParagraph"/>
        <w:rPr>
          <w:sz w:val="24"/>
          <w:szCs w:val="24"/>
        </w:rPr>
      </w:pPr>
      <w:r w:rsidRPr="0002764C">
        <w:rPr>
          <w:b/>
          <w:sz w:val="24"/>
          <w:szCs w:val="24"/>
        </w:rPr>
        <w:t xml:space="preserve">Hint: </w:t>
      </w:r>
      <w:r w:rsidRPr="0002764C">
        <w:rPr>
          <w:sz w:val="24"/>
          <w:szCs w:val="24"/>
        </w:rPr>
        <w:t xml:space="preserve"> </w:t>
      </w:r>
      <w:r w:rsidR="00353F1E">
        <w:rPr>
          <w:sz w:val="24"/>
          <w:szCs w:val="24"/>
        </w:rPr>
        <w:t xml:space="preserve">You will need to use a nested loop; this involves placing a </w:t>
      </w:r>
      <w:r w:rsidR="00353F1E">
        <w:rPr>
          <w:b/>
          <w:sz w:val="24"/>
          <w:szCs w:val="24"/>
        </w:rPr>
        <w:t>while</w:t>
      </w:r>
      <w:r w:rsidR="00353F1E">
        <w:rPr>
          <w:sz w:val="24"/>
          <w:szCs w:val="24"/>
        </w:rPr>
        <w:t xml:space="preserve"> or </w:t>
      </w:r>
      <w:r w:rsidR="00353F1E">
        <w:rPr>
          <w:b/>
          <w:sz w:val="24"/>
          <w:szCs w:val="24"/>
        </w:rPr>
        <w:t>do-while</w:t>
      </w:r>
      <w:r w:rsidR="00353F1E">
        <w:rPr>
          <w:sz w:val="24"/>
          <w:szCs w:val="24"/>
        </w:rPr>
        <w:t xml:space="preserve"> loop inside of another</w:t>
      </w:r>
      <w:r w:rsidR="00353F1E" w:rsidRPr="00353F1E">
        <w:rPr>
          <w:b/>
          <w:sz w:val="24"/>
          <w:szCs w:val="24"/>
        </w:rPr>
        <w:t xml:space="preserve"> </w:t>
      </w:r>
      <w:r w:rsidR="00353F1E">
        <w:rPr>
          <w:b/>
          <w:sz w:val="24"/>
          <w:szCs w:val="24"/>
        </w:rPr>
        <w:t>while</w:t>
      </w:r>
      <w:r w:rsidR="00353F1E">
        <w:rPr>
          <w:sz w:val="24"/>
          <w:szCs w:val="24"/>
        </w:rPr>
        <w:t xml:space="preserve"> or </w:t>
      </w:r>
      <w:r w:rsidR="00353F1E">
        <w:rPr>
          <w:b/>
          <w:sz w:val="24"/>
          <w:szCs w:val="24"/>
        </w:rPr>
        <w:t>do-while</w:t>
      </w:r>
      <w:r w:rsidR="00353F1E">
        <w:rPr>
          <w:sz w:val="24"/>
          <w:szCs w:val="24"/>
        </w:rPr>
        <w:t xml:space="preserve"> loop. </w:t>
      </w:r>
      <w:r w:rsidR="008134F8">
        <w:rPr>
          <w:sz w:val="24"/>
          <w:szCs w:val="24"/>
        </w:rPr>
        <w:t>Any combination can be used; it’s up to you to make the logic work correctly.</w:t>
      </w:r>
    </w:p>
    <w:p w:rsidR="00870F56" w:rsidRPr="0002764C" w:rsidRDefault="00870F56" w:rsidP="008E6FF6">
      <w:pPr>
        <w:pStyle w:val="ListParagraph"/>
        <w:rPr>
          <w:sz w:val="24"/>
          <w:szCs w:val="24"/>
        </w:rPr>
      </w:pPr>
    </w:p>
    <w:p w:rsidR="004A3914" w:rsidRPr="0002764C" w:rsidRDefault="004A3914" w:rsidP="008E6FF6">
      <w:pPr>
        <w:pStyle w:val="ListParagraph"/>
        <w:rPr>
          <w:sz w:val="24"/>
          <w:szCs w:val="24"/>
        </w:rPr>
      </w:pPr>
    </w:p>
    <w:p w:rsidR="004A3914" w:rsidRPr="0002764C" w:rsidRDefault="004A3914" w:rsidP="008E6FF6">
      <w:pPr>
        <w:pStyle w:val="ListParagraph"/>
        <w:rPr>
          <w:sz w:val="24"/>
          <w:szCs w:val="24"/>
        </w:rPr>
      </w:pPr>
    </w:p>
    <w:p w:rsidR="00013365" w:rsidRDefault="00013365" w:rsidP="008E6FF6">
      <w:pPr>
        <w:pStyle w:val="ListParagraph"/>
        <w:rPr>
          <w:sz w:val="24"/>
          <w:szCs w:val="24"/>
        </w:rPr>
      </w:pPr>
    </w:p>
    <w:p w:rsidR="00013365" w:rsidRDefault="00013365" w:rsidP="008E6FF6">
      <w:pPr>
        <w:pStyle w:val="ListParagraph"/>
        <w:rPr>
          <w:sz w:val="24"/>
          <w:szCs w:val="24"/>
        </w:rPr>
      </w:pPr>
    </w:p>
    <w:p w:rsidR="00013365" w:rsidRDefault="00013365" w:rsidP="008E6FF6">
      <w:pPr>
        <w:pStyle w:val="ListParagraph"/>
        <w:rPr>
          <w:sz w:val="24"/>
          <w:szCs w:val="24"/>
        </w:rPr>
      </w:pPr>
    </w:p>
    <w:p w:rsidR="00013365" w:rsidRDefault="00013365" w:rsidP="008E6FF6">
      <w:pPr>
        <w:pStyle w:val="ListParagraph"/>
        <w:rPr>
          <w:sz w:val="24"/>
          <w:szCs w:val="24"/>
        </w:rPr>
      </w:pPr>
    </w:p>
    <w:p w:rsidR="00D72BF5" w:rsidRDefault="00D72BF5" w:rsidP="008E6FF6">
      <w:pPr>
        <w:pStyle w:val="ListParagraph"/>
        <w:rPr>
          <w:sz w:val="24"/>
          <w:szCs w:val="24"/>
        </w:rPr>
      </w:pPr>
    </w:p>
    <w:p w:rsidR="00013365" w:rsidRPr="0002764C" w:rsidRDefault="00013365" w:rsidP="008E6FF6">
      <w:pPr>
        <w:pStyle w:val="ListParagraph"/>
        <w:rPr>
          <w:sz w:val="24"/>
          <w:szCs w:val="24"/>
        </w:rPr>
      </w:pPr>
    </w:p>
    <w:p w:rsidR="004A3914" w:rsidRPr="00013365" w:rsidRDefault="008E67AD" w:rsidP="008E67AD">
      <w:pPr>
        <w:pStyle w:val="NoSpacing"/>
        <w:ind w:left="720"/>
        <w:rPr>
          <w:b/>
          <w:sz w:val="24"/>
          <w:szCs w:val="24"/>
        </w:rPr>
      </w:pPr>
      <w:r w:rsidRPr="00013365">
        <w:rPr>
          <w:b/>
          <w:sz w:val="24"/>
          <w:szCs w:val="24"/>
        </w:rPr>
        <w:t>Once you’ve completed your work, s</w:t>
      </w:r>
      <w:r w:rsidR="004A3914" w:rsidRPr="00013365">
        <w:rPr>
          <w:b/>
          <w:sz w:val="24"/>
          <w:szCs w:val="24"/>
        </w:rPr>
        <w:t>taple a copy of your source files (</w:t>
      </w:r>
      <w:r w:rsidRPr="00013365">
        <w:rPr>
          <w:b/>
          <w:i/>
          <w:sz w:val="24"/>
          <w:szCs w:val="24"/>
        </w:rPr>
        <w:t>lab6</w:t>
      </w:r>
      <w:r w:rsidR="004A3914" w:rsidRPr="00013365">
        <w:rPr>
          <w:b/>
          <w:i/>
          <w:sz w:val="24"/>
          <w:szCs w:val="24"/>
        </w:rPr>
        <w:t>_01.cpp</w:t>
      </w:r>
      <w:r w:rsidRPr="00013365">
        <w:rPr>
          <w:b/>
          <w:sz w:val="24"/>
          <w:szCs w:val="24"/>
        </w:rPr>
        <w:t xml:space="preserve"> and </w:t>
      </w:r>
      <w:r w:rsidRPr="00013365">
        <w:rPr>
          <w:b/>
          <w:i/>
          <w:sz w:val="24"/>
          <w:szCs w:val="24"/>
        </w:rPr>
        <w:t>lab6</w:t>
      </w:r>
      <w:r w:rsidR="004A3914" w:rsidRPr="00013365">
        <w:rPr>
          <w:b/>
          <w:i/>
          <w:sz w:val="24"/>
          <w:szCs w:val="24"/>
        </w:rPr>
        <w:t>_02.cpp</w:t>
      </w:r>
      <w:r w:rsidR="004A3914" w:rsidRPr="00013365">
        <w:rPr>
          <w:b/>
          <w:sz w:val="24"/>
          <w:szCs w:val="24"/>
        </w:rPr>
        <w:t xml:space="preserve">) to this worksheet </w:t>
      </w:r>
      <w:r w:rsidRPr="00013365">
        <w:rPr>
          <w:b/>
          <w:sz w:val="24"/>
          <w:szCs w:val="24"/>
        </w:rPr>
        <w:t xml:space="preserve">and upload them through </w:t>
      </w:r>
      <w:r w:rsidRPr="00013365">
        <w:rPr>
          <w:b/>
          <w:i/>
          <w:sz w:val="24"/>
          <w:szCs w:val="24"/>
        </w:rPr>
        <w:t>hwupload</w:t>
      </w:r>
      <w:r w:rsidRPr="00013365">
        <w:rPr>
          <w:b/>
          <w:sz w:val="24"/>
          <w:szCs w:val="24"/>
        </w:rPr>
        <w:t>.</w:t>
      </w:r>
    </w:p>
    <w:sectPr w:rsidR="004A3914" w:rsidRPr="00013365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4342E4"/>
    <w:multiLevelType w:val="hybridMultilevel"/>
    <w:tmpl w:val="19B8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903A7"/>
    <w:multiLevelType w:val="hybridMultilevel"/>
    <w:tmpl w:val="6B04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13365"/>
    <w:rsid w:val="00024AF0"/>
    <w:rsid w:val="0002764C"/>
    <w:rsid w:val="000371FD"/>
    <w:rsid w:val="00080437"/>
    <w:rsid w:val="000E6901"/>
    <w:rsid w:val="001027D5"/>
    <w:rsid w:val="00112F49"/>
    <w:rsid w:val="001145D4"/>
    <w:rsid w:val="00115547"/>
    <w:rsid w:val="00142EEA"/>
    <w:rsid w:val="00165CFB"/>
    <w:rsid w:val="00185F76"/>
    <w:rsid w:val="001A189E"/>
    <w:rsid w:val="001C4F1D"/>
    <w:rsid w:val="00242FAB"/>
    <w:rsid w:val="0027725F"/>
    <w:rsid w:val="00291072"/>
    <w:rsid w:val="002B0F63"/>
    <w:rsid w:val="002D4238"/>
    <w:rsid w:val="003309EE"/>
    <w:rsid w:val="00353F1E"/>
    <w:rsid w:val="00361862"/>
    <w:rsid w:val="00383856"/>
    <w:rsid w:val="0038695E"/>
    <w:rsid w:val="00390650"/>
    <w:rsid w:val="00395A27"/>
    <w:rsid w:val="003B3495"/>
    <w:rsid w:val="003C07E3"/>
    <w:rsid w:val="003E4AE5"/>
    <w:rsid w:val="003F4632"/>
    <w:rsid w:val="003F5164"/>
    <w:rsid w:val="0040221F"/>
    <w:rsid w:val="00402D2F"/>
    <w:rsid w:val="004074E6"/>
    <w:rsid w:val="004202A7"/>
    <w:rsid w:val="00422449"/>
    <w:rsid w:val="00434068"/>
    <w:rsid w:val="00480A19"/>
    <w:rsid w:val="004A38DF"/>
    <w:rsid w:val="004A3914"/>
    <w:rsid w:val="004A6796"/>
    <w:rsid w:val="004B2DBF"/>
    <w:rsid w:val="0056243E"/>
    <w:rsid w:val="005E2339"/>
    <w:rsid w:val="005E69CD"/>
    <w:rsid w:val="005F6C04"/>
    <w:rsid w:val="006040D6"/>
    <w:rsid w:val="0062148D"/>
    <w:rsid w:val="0064516C"/>
    <w:rsid w:val="00667260"/>
    <w:rsid w:val="00693851"/>
    <w:rsid w:val="006A5F16"/>
    <w:rsid w:val="006D29CA"/>
    <w:rsid w:val="006D3433"/>
    <w:rsid w:val="006D7DF6"/>
    <w:rsid w:val="006E0CC2"/>
    <w:rsid w:val="00731750"/>
    <w:rsid w:val="00773B2D"/>
    <w:rsid w:val="007A49A5"/>
    <w:rsid w:val="007D3775"/>
    <w:rsid w:val="007F388F"/>
    <w:rsid w:val="008134F8"/>
    <w:rsid w:val="008234DF"/>
    <w:rsid w:val="008626FE"/>
    <w:rsid w:val="00870F56"/>
    <w:rsid w:val="008C66F2"/>
    <w:rsid w:val="008E67AD"/>
    <w:rsid w:val="008E6FF6"/>
    <w:rsid w:val="00912872"/>
    <w:rsid w:val="009449D7"/>
    <w:rsid w:val="00967304"/>
    <w:rsid w:val="00976F9F"/>
    <w:rsid w:val="00995B41"/>
    <w:rsid w:val="009C4C5C"/>
    <w:rsid w:val="009C69A3"/>
    <w:rsid w:val="009F474A"/>
    <w:rsid w:val="00A13A8C"/>
    <w:rsid w:val="00A360EF"/>
    <w:rsid w:val="00A55539"/>
    <w:rsid w:val="00A63282"/>
    <w:rsid w:val="00AA3C22"/>
    <w:rsid w:val="00AB3ED9"/>
    <w:rsid w:val="00AC26ED"/>
    <w:rsid w:val="00AF5C16"/>
    <w:rsid w:val="00B208BC"/>
    <w:rsid w:val="00B20FE0"/>
    <w:rsid w:val="00B3500F"/>
    <w:rsid w:val="00B36E17"/>
    <w:rsid w:val="00B4307B"/>
    <w:rsid w:val="00B776C4"/>
    <w:rsid w:val="00B963F5"/>
    <w:rsid w:val="00BE0851"/>
    <w:rsid w:val="00C0312D"/>
    <w:rsid w:val="00C10313"/>
    <w:rsid w:val="00C55345"/>
    <w:rsid w:val="00CA2172"/>
    <w:rsid w:val="00CC6829"/>
    <w:rsid w:val="00CE3216"/>
    <w:rsid w:val="00CE6F05"/>
    <w:rsid w:val="00CF43D5"/>
    <w:rsid w:val="00CF605C"/>
    <w:rsid w:val="00CF72C4"/>
    <w:rsid w:val="00D06123"/>
    <w:rsid w:val="00D70ECB"/>
    <w:rsid w:val="00D72BF5"/>
    <w:rsid w:val="00D918C5"/>
    <w:rsid w:val="00D95254"/>
    <w:rsid w:val="00DE550A"/>
    <w:rsid w:val="00DF40DE"/>
    <w:rsid w:val="00DF6250"/>
    <w:rsid w:val="00E05E70"/>
    <w:rsid w:val="00E10BC8"/>
    <w:rsid w:val="00E20224"/>
    <w:rsid w:val="00EF687F"/>
    <w:rsid w:val="00F114CE"/>
    <w:rsid w:val="00F13C6A"/>
    <w:rsid w:val="00F4706F"/>
    <w:rsid w:val="00F53F73"/>
    <w:rsid w:val="00F75614"/>
    <w:rsid w:val="00F7747A"/>
    <w:rsid w:val="00F93ECD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37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48</cp:revision>
  <cp:lastPrinted>2012-03-06T16:15:00Z</cp:lastPrinted>
  <dcterms:created xsi:type="dcterms:W3CDTF">2012-10-17T15:03:00Z</dcterms:created>
  <dcterms:modified xsi:type="dcterms:W3CDTF">2013-10-08T17:11:00Z</dcterms:modified>
</cp:coreProperties>
</file>