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8C" w:rsidRDefault="000A7DA4" w:rsidP="001145D4">
      <w:pPr>
        <w:pStyle w:val="Title"/>
      </w:pPr>
      <w:r>
        <w:t>CS1428 Lab 5</w:t>
      </w:r>
      <w:r w:rsidR="001145D4">
        <w:tab/>
      </w:r>
      <w:r w:rsidR="001145D4">
        <w:tab/>
      </w:r>
    </w:p>
    <w:p w:rsidR="00C173FD" w:rsidRDefault="001145D4" w:rsidP="00C173FD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0BB8" w:rsidRDefault="009A1B8B" w:rsidP="00670F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70F34" w:rsidRPr="009D55AB" w:rsidRDefault="005559EE" w:rsidP="006D283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(20</w:t>
      </w:r>
      <w:r w:rsidR="00670F34">
        <w:rPr>
          <w:sz w:val="24"/>
          <w:szCs w:val="24"/>
        </w:rPr>
        <w:t xml:space="preserve">pt) </w:t>
      </w:r>
      <w:r w:rsidR="006D2833" w:rsidRPr="006D2833">
        <w:rPr>
          <w:sz w:val="24"/>
          <w:szCs w:val="24"/>
        </w:rPr>
        <w:t>What is displayed by the following code snippet?  The file input.txt contains the following:</w:t>
      </w:r>
    </w:p>
    <w:p w:rsidR="00670F34" w:rsidRPr="004F2864" w:rsidRDefault="006D2833" w:rsidP="00670F3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</w:r>
      <w:r w:rsidR="00670F34">
        <w:rPr>
          <w:sz w:val="24"/>
          <w:szCs w:val="24"/>
        </w:rPr>
        <w:t>11</w:t>
      </w:r>
    </w:p>
    <w:p w:rsidR="00670F3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F2864">
        <w:rPr>
          <w:sz w:val="24"/>
          <w:szCs w:val="24"/>
        </w:rPr>
        <w:t>ifstream fin;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int i, j, k;</w:t>
      </w:r>
    </w:p>
    <w:p w:rsidR="00670F3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fin.open("input.txt");</w:t>
      </w:r>
    </w:p>
    <w:p w:rsidR="00670F34" w:rsidRPr="004F2864" w:rsidRDefault="00670F34" w:rsidP="006D2833">
      <w:pPr>
        <w:spacing w:after="0" w:line="240" w:lineRule="auto"/>
        <w:rPr>
          <w:sz w:val="24"/>
          <w:szCs w:val="24"/>
        </w:rPr>
      </w:pP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fin &gt;&gt; i &gt;&gt; j &gt;&gt; k;</w:t>
      </w:r>
    </w:p>
    <w:p w:rsidR="00670F34" w:rsidRPr="004F2864" w:rsidRDefault="00670F34" w:rsidP="006D2833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</w:t>
      </w:r>
    </w:p>
    <w:p w:rsidR="00670F34" w:rsidRPr="004F2864" w:rsidRDefault="00670F34" w:rsidP="006D2833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if(i &lt; j || k &lt; j)</w:t>
      </w:r>
    </w:p>
    <w:p w:rsidR="00670F34" w:rsidRPr="004F2864" w:rsidRDefault="00670F34" w:rsidP="006D2833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cout &lt;&lt; "A" &lt;&lt; endl;</w:t>
      </w:r>
    </w:p>
    <w:p w:rsidR="00670F34" w:rsidRPr="004F2864" w:rsidRDefault="00670F34" w:rsidP="006D2833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else if(j &lt; k &amp;&amp; (j+3) == i)</w:t>
      </w:r>
    </w:p>
    <w:p w:rsidR="00670F34" w:rsidRPr="004F2864" w:rsidRDefault="00670F34" w:rsidP="006D2833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cout &lt;&lt; "B" &lt;&lt; endl;</w:t>
      </w:r>
    </w:p>
    <w:p w:rsidR="00670F34" w:rsidRPr="004F2864" w:rsidRDefault="00670F34" w:rsidP="006D2833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else</w:t>
      </w:r>
    </w:p>
    <w:p w:rsidR="00670F34" w:rsidRDefault="00670F34" w:rsidP="006D2833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cout &lt;&lt; "C" &lt;&lt; endl;</w:t>
      </w:r>
    </w:p>
    <w:p w:rsidR="00670F34" w:rsidRPr="004F2864" w:rsidRDefault="00670F34" w:rsidP="006D2833">
      <w:pPr>
        <w:spacing w:after="0" w:line="240" w:lineRule="auto"/>
        <w:rPr>
          <w:sz w:val="24"/>
          <w:szCs w:val="24"/>
        </w:rPr>
      </w:pP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if(i != j)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{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cout &lt;&lt; "D" &lt;&lt; endl;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if(k &lt;= j)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{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     cout &lt;&lt; "E" &lt;&lt; endl;</w:t>
      </w:r>
    </w:p>
    <w:p w:rsidR="00670F34" w:rsidRPr="004F2864" w:rsidRDefault="00670F34" w:rsidP="006D2833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     if(j == (k-3))</w:t>
      </w:r>
    </w:p>
    <w:p w:rsidR="00670F34" w:rsidRPr="004F2864" w:rsidRDefault="00670F34" w:rsidP="006D2833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          cout &lt;&lt; "F" &lt;&lt; endl;</w:t>
      </w:r>
    </w:p>
    <w:p w:rsidR="00670F34" w:rsidRPr="004F2864" w:rsidRDefault="00670F34" w:rsidP="006D2833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     else</w:t>
      </w:r>
    </w:p>
    <w:p w:rsidR="00670F34" w:rsidRPr="004F2864" w:rsidRDefault="00670F34" w:rsidP="006D2833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         cout &lt;&lt; "G" &lt;&lt; endl;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}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else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{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    cout &lt;&lt; "H" &lt;&lt; endl;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 }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}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else</w:t>
      </w:r>
    </w:p>
    <w:p w:rsidR="00670F3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{</w:t>
      </w:r>
    </w:p>
    <w:p w:rsidR="00670F34" w:rsidRPr="004F286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    cout &lt;&lt; "I" &lt;&lt; endl;</w:t>
      </w:r>
    </w:p>
    <w:p w:rsidR="00670F34" w:rsidRDefault="00670F34" w:rsidP="00670F34">
      <w:pPr>
        <w:spacing w:after="0" w:line="240" w:lineRule="auto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}</w:t>
      </w:r>
    </w:p>
    <w:p w:rsidR="00670F34" w:rsidRDefault="00670F34" w:rsidP="00670F34">
      <w:pPr>
        <w:spacing w:after="0" w:line="240" w:lineRule="auto"/>
        <w:ind w:left="360"/>
        <w:rPr>
          <w:sz w:val="24"/>
          <w:szCs w:val="24"/>
        </w:rPr>
      </w:pPr>
    </w:p>
    <w:p w:rsidR="00670F34" w:rsidRDefault="00670F34" w:rsidP="00670F34">
      <w:pPr>
        <w:spacing w:after="0" w:line="240" w:lineRule="auto"/>
        <w:ind w:left="360"/>
        <w:rPr>
          <w:sz w:val="24"/>
          <w:szCs w:val="24"/>
        </w:rPr>
      </w:pPr>
    </w:p>
    <w:p w:rsidR="00CF46E6" w:rsidRDefault="00CF46E6" w:rsidP="00670F34">
      <w:pPr>
        <w:spacing w:after="0" w:line="240" w:lineRule="auto"/>
        <w:ind w:left="360"/>
        <w:rPr>
          <w:sz w:val="24"/>
          <w:szCs w:val="24"/>
        </w:rPr>
      </w:pPr>
    </w:p>
    <w:p w:rsidR="00CF46E6" w:rsidRDefault="00CF46E6" w:rsidP="00670F34">
      <w:pPr>
        <w:spacing w:after="0" w:line="240" w:lineRule="auto"/>
        <w:ind w:left="360"/>
        <w:rPr>
          <w:sz w:val="24"/>
          <w:szCs w:val="24"/>
        </w:rPr>
      </w:pPr>
    </w:p>
    <w:p w:rsidR="00670F34" w:rsidRDefault="00670F34" w:rsidP="00670F34">
      <w:pPr>
        <w:spacing w:after="0"/>
        <w:ind w:left="360"/>
        <w:rPr>
          <w:sz w:val="24"/>
          <w:szCs w:val="24"/>
        </w:rPr>
      </w:pPr>
      <w:r w:rsidRPr="004F2864">
        <w:rPr>
          <w:sz w:val="24"/>
          <w:szCs w:val="24"/>
        </w:rPr>
        <w:t xml:space="preserve">    </w:t>
      </w:r>
    </w:p>
    <w:p w:rsidR="00312D57" w:rsidRDefault="00670F34" w:rsidP="00670F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559EE">
        <w:rPr>
          <w:sz w:val="24"/>
          <w:szCs w:val="24"/>
        </w:rPr>
        <w:t>(25</w:t>
      </w:r>
      <w:r w:rsidR="00A836DC">
        <w:rPr>
          <w:sz w:val="24"/>
          <w:szCs w:val="24"/>
        </w:rPr>
        <w:t xml:space="preserve">pts) </w:t>
      </w:r>
      <w:r w:rsidR="00312D57" w:rsidRPr="003A6460">
        <w:rPr>
          <w:sz w:val="24"/>
          <w:szCs w:val="24"/>
        </w:rPr>
        <w:t>Re</w:t>
      </w:r>
      <w:r w:rsidR="00D31860">
        <w:rPr>
          <w:sz w:val="24"/>
          <w:szCs w:val="24"/>
        </w:rPr>
        <w:t>-</w:t>
      </w:r>
      <w:r w:rsidR="00312D57" w:rsidRPr="003A6460">
        <w:rPr>
          <w:sz w:val="24"/>
          <w:szCs w:val="24"/>
        </w:rPr>
        <w:t>write the program</w:t>
      </w:r>
      <w:r w:rsidR="00312D57">
        <w:rPr>
          <w:sz w:val="24"/>
          <w:szCs w:val="24"/>
        </w:rPr>
        <w:t xml:space="preserve"> </w:t>
      </w:r>
      <w:r w:rsidR="00FF66B8">
        <w:rPr>
          <w:sz w:val="24"/>
          <w:szCs w:val="24"/>
        </w:rPr>
        <w:t>from Lab 4</w:t>
      </w:r>
      <w:r w:rsidR="001446BE">
        <w:rPr>
          <w:sz w:val="24"/>
          <w:szCs w:val="24"/>
        </w:rPr>
        <w:t xml:space="preserve">. There is a link to the skeleton version on my webpage. </w:t>
      </w:r>
      <w:bookmarkStart w:id="0" w:name="_GoBack"/>
      <w:bookmarkEnd w:id="0"/>
      <w:r w:rsidR="00D31860">
        <w:rPr>
          <w:sz w:val="24"/>
          <w:szCs w:val="24"/>
        </w:rPr>
        <w:t xml:space="preserve"> </w:t>
      </w:r>
      <w:r w:rsidR="00312D57" w:rsidRPr="003A6460">
        <w:rPr>
          <w:sz w:val="24"/>
          <w:szCs w:val="24"/>
        </w:rPr>
        <w:t xml:space="preserve">Use a </w:t>
      </w:r>
      <w:r w:rsidR="00312D57" w:rsidRPr="00634D34">
        <w:rPr>
          <w:b/>
          <w:sz w:val="24"/>
          <w:szCs w:val="24"/>
        </w:rPr>
        <w:t>switch</w:t>
      </w:r>
      <w:r w:rsidR="00D31860">
        <w:rPr>
          <w:sz w:val="24"/>
          <w:szCs w:val="24"/>
        </w:rPr>
        <w:t xml:space="preserve"> statement instead of</w:t>
      </w:r>
      <w:r w:rsidR="00312D57" w:rsidRPr="003A6460">
        <w:rPr>
          <w:sz w:val="24"/>
          <w:szCs w:val="24"/>
        </w:rPr>
        <w:t xml:space="preserve"> </w:t>
      </w:r>
      <w:r w:rsidR="00D31860">
        <w:rPr>
          <w:b/>
          <w:sz w:val="24"/>
          <w:szCs w:val="24"/>
        </w:rPr>
        <w:t>if</w:t>
      </w:r>
      <w:r w:rsidR="00312D57" w:rsidRPr="003A6460">
        <w:rPr>
          <w:sz w:val="24"/>
          <w:szCs w:val="24"/>
        </w:rPr>
        <w:t xml:space="preserve"> statement</w:t>
      </w:r>
      <w:r w:rsidR="00D31860">
        <w:rPr>
          <w:sz w:val="24"/>
          <w:szCs w:val="24"/>
        </w:rPr>
        <w:t xml:space="preserve">s, if you used </w:t>
      </w:r>
      <w:r w:rsidR="00D31860">
        <w:rPr>
          <w:b/>
          <w:sz w:val="24"/>
          <w:szCs w:val="24"/>
        </w:rPr>
        <w:t>if</w:t>
      </w:r>
      <w:r w:rsidR="00D31860">
        <w:rPr>
          <w:sz w:val="24"/>
          <w:szCs w:val="24"/>
        </w:rPr>
        <w:t xml:space="preserve"> statements</w:t>
      </w:r>
      <w:r w:rsidR="00312D57" w:rsidRPr="003A6460">
        <w:rPr>
          <w:sz w:val="24"/>
          <w:szCs w:val="24"/>
        </w:rPr>
        <w:t>.</w:t>
      </w:r>
      <w:r w:rsidR="00D31860">
        <w:rPr>
          <w:sz w:val="24"/>
          <w:szCs w:val="24"/>
        </w:rPr>
        <w:t xml:space="preserve">  Use</w:t>
      </w:r>
      <w:r w:rsidR="00D31860" w:rsidRPr="003A6460">
        <w:rPr>
          <w:sz w:val="24"/>
          <w:szCs w:val="24"/>
        </w:rPr>
        <w:t xml:space="preserve"> </w:t>
      </w:r>
      <w:r w:rsidR="00D31860">
        <w:rPr>
          <w:b/>
          <w:sz w:val="24"/>
          <w:szCs w:val="24"/>
        </w:rPr>
        <w:t>if</w:t>
      </w:r>
      <w:r w:rsidR="00D31860">
        <w:rPr>
          <w:sz w:val="24"/>
          <w:szCs w:val="24"/>
        </w:rPr>
        <w:t xml:space="preserve"> statements instead of a</w:t>
      </w:r>
      <w:r w:rsidR="00D31860" w:rsidRPr="003A6460">
        <w:rPr>
          <w:sz w:val="24"/>
          <w:szCs w:val="24"/>
        </w:rPr>
        <w:t xml:space="preserve"> </w:t>
      </w:r>
      <w:r w:rsidR="00D31860" w:rsidRPr="00634D34">
        <w:rPr>
          <w:b/>
          <w:sz w:val="24"/>
          <w:szCs w:val="24"/>
        </w:rPr>
        <w:t>switch</w:t>
      </w:r>
      <w:r w:rsidR="00D31860">
        <w:rPr>
          <w:sz w:val="24"/>
          <w:szCs w:val="24"/>
        </w:rPr>
        <w:t xml:space="preserve"> </w:t>
      </w:r>
      <w:r w:rsidR="00D31860" w:rsidRPr="003A6460">
        <w:rPr>
          <w:sz w:val="24"/>
          <w:szCs w:val="24"/>
        </w:rPr>
        <w:t>statement</w:t>
      </w:r>
      <w:r w:rsidR="00D31860">
        <w:rPr>
          <w:sz w:val="24"/>
          <w:szCs w:val="24"/>
        </w:rPr>
        <w:t xml:space="preserve">, if you used a </w:t>
      </w:r>
      <w:r w:rsidR="00D31860" w:rsidRPr="00634D34">
        <w:rPr>
          <w:b/>
          <w:sz w:val="24"/>
          <w:szCs w:val="24"/>
        </w:rPr>
        <w:t>switch</w:t>
      </w:r>
      <w:r w:rsidR="00D31860">
        <w:rPr>
          <w:sz w:val="24"/>
          <w:szCs w:val="24"/>
        </w:rPr>
        <w:t xml:space="preserve"> statement</w:t>
      </w:r>
      <w:r w:rsidR="00D31860" w:rsidRPr="003A6460">
        <w:rPr>
          <w:sz w:val="24"/>
          <w:szCs w:val="24"/>
        </w:rPr>
        <w:t>.</w:t>
      </w:r>
    </w:p>
    <w:p w:rsidR="00FF66B8" w:rsidRDefault="00FF66B8" w:rsidP="00FF66B8">
      <w:pPr>
        <w:pStyle w:val="ListParagraph"/>
        <w:rPr>
          <w:sz w:val="24"/>
          <w:szCs w:val="24"/>
        </w:rPr>
      </w:pPr>
    </w:p>
    <w:p w:rsidR="00FF66B8" w:rsidRPr="00FF66B8" w:rsidRDefault="00FF66B8" w:rsidP="00FF66B8">
      <w:pPr>
        <w:ind w:left="720"/>
        <w:rPr>
          <w:sz w:val="24"/>
          <w:szCs w:val="24"/>
        </w:rPr>
      </w:pPr>
      <w:r w:rsidRPr="00FF66B8">
        <w:rPr>
          <w:b/>
          <w:sz w:val="24"/>
          <w:szCs w:val="24"/>
          <w:u w:val="single"/>
        </w:rPr>
        <w:t>Note:</w:t>
      </w:r>
      <w:r w:rsidRPr="00FF66B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Do not write the calculated Area to an output </w:t>
      </w:r>
      <w:r w:rsidR="00493C48">
        <w:rPr>
          <w:sz w:val="24"/>
          <w:szCs w:val="24"/>
        </w:rPr>
        <w:t xml:space="preserve">file; </w:t>
      </w:r>
      <w:r w:rsidR="00D31860">
        <w:rPr>
          <w:sz w:val="24"/>
          <w:szCs w:val="24"/>
        </w:rPr>
        <w:t>j</w:t>
      </w:r>
      <w:r>
        <w:rPr>
          <w:sz w:val="24"/>
          <w:szCs w:val="24"/>
        </w:rPr>
        <w:t>ust display it on the screen.</w:t>
      </w:r>
    </w:p>
    <w:p w:rsidR="00FF66B8" w:rsidRPr="003A6460" w:rsidRDefault="00FF66B8" w:rsidP="00FF66B8">
      <w:pPr>
        <w:pStyle w:val="ListParagraph"/>
        <w:rPr>
          <w:sz w:val="24"/>
          <w:szCs w:val="24"/>
        </w:rPr>
      </w:pPr>
    </w:p>
    <w:p w:rsidR="00312D57" w:rsidRDefault="00312D57" w:rsidP="00312D5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Name this program </w:t>
      </w:r>
      <w:r w:rsidRPr="00085F10">
        <w:rPr>
          <w:b/>
          <w:sz w:val="24"/>
          <w:szCs w:val="24"/>
        </w:rPr>
        <w:t>lab5_01.cpp</w:t>
      </w:r>
      <w:r>
        <w:rPr>
          <w:sz w:val="24"/>
          <w:szCs w:val="24"/>
        </w:rPr>
        <w:t>.</w:t>
      </w:r>
      <w:r w:rsidR="00D318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Staple a copy of the source file to this worksheet and </w:t>
      </w:r>
      <w:r w:rsidR="005A7D4D">
        <w:rPr>
          <w:sz w:val="24"/>
          <w:szCs w:val="24"/>
        </w:rPr>
        <w:t>upload</w:t>
      </w:r>
      <w:r>
        <w:rPr>
          <w:sz w:val="24"/>
          <w:szCs w:val="24"/>
        </w:rPr>
        <w:t xml:space="preserve"> your source code.</w:t>
      </w:r>
    </w:p>
    <w:p w:rsidR="00312D57" w:rsidRPr="004F2864" w:rsidRDefault="00312D57" w:rsidP="009A1B8B">
      <w:pPr>
        <w:spacing w:after="0" w:line="240" w:lineRule="auto"/>
        <w:ind w:left="360"/>
        <w:rPr>
          <w:sz w:val="24"/>
          <w:szCs w:val="24"/>
        </w:rPr>
      </w:pPr>
    </w:p>
    <w:p w:rsidR="00A836DC" w:rsidRPr="00D31860" w:rsidRDefault="00A836DC" w:rsidP="00D31860">
      <w:pPr>
        <w:rPr>
          <w:sz w:val="24"/>
          <w:szCs w:val="24"/>
        </w:rPr>
      </w:pPr>
    </w:p>
    <w:p w:rsidR="00A836DC" w:rsidRDefault="00A836DC" w:rsidP="00A836DC">
      <w:pPr>
        <w:pStyle w:val="ListParagraph"/>
        <w:rPr>
          <w:sz w:val="24"/>
          <w:szCs w:val="24"/>
        </w:rPr>
      </w:pPr>
    </w:p>
    <w:p w:rsidR="00670F34" w:rsidRPr="00670F34" w:rsidRDefault="00A836DC" w:rsidP="00670F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0F34">
        <w:rPr>
          <w:sz w:val="24"/>
          <w:szCs w:val="24"/>
        </w:rPr>
        <w:t xml:space="preserve">(15pts) </w:t>
      </w:r>
      <w:r w:rsidR="00670F34" w:rsidRPr="00670F34">
        <w:rPr>
          <w:sz w:val="24"/>
          <w:szCs w:val="24"/>
        </w:rPr>
        <w:t>Assume the variables a = 2, b = 4, and c = 6. Indicate by circling the T or F if each of the following conditions is true or false</w:t>
      </w:r>
    </w:p>
    <w:p w:rsidR="00670F34" w:rsidRDefault="007366FA" w:rsidP="00670F34">
      <w:pPr>
        <w:pStyle w:val="NoSpacing"/>
        <w:numPr>
          <w:ilvl w:val="0"/>
          <w:numId w:val="4"/>
        </w:numPr>
      </w:pPr>
      <w:r>
        <w:t>a &gt;= 0 || a &lt;= b</w:t>
      </w:r>
      <w:r w:rsidR="00670F34">
        <w:tab/>
      </w:r>
      <w:r w:rsidR="00670F34">
        <w:tab/>
        <w:t xml:space="preserve">T </w:t>
      </w:r>
      <w:r w:rsidR="00670F34">
        <w:tab/>
        <w:t>F</w:t>
      </w:r>
    </w:p>
    <w:p w:rsidR="00670F34" w:rsidRDefault="007366FA" w:rsidP="00670F34">
      <w:pPr>
        <w:pStyle w:val="NoSpacing"/>
        <w:numPr>
          <w:ilvl w:val="0"/>
          <w:numId w:val="4"/>
        </w:numPr>
      </w:pPr>
      <w:r>
        <w:t>a == 4 || b &gt; 2</w:t>
      </w:r>
      <w:r w:rsidR="00670F34">
        <w:tab/>
      </w:r>
      <w:r w:rsidR="00670F34">
        <w:tab/>
        <w:t>T</w:t>
      </w:r>
      <w:r w:rsidR="00670F34">
        <w:tab/>
        <w:t>F</w:t>
      </w:r>
    </w:p>
    <w:p w:rsidR="00670F34" w:rsidRDefault="007366FA" w:rsidP="00670F34">
      <w:pPr>
        <w:pStyle w:val="NoSpacing"/>
        <w:numPr>
          <w:ilvl w:val="0"/>
          <w:numId w:val="4"/>
        </w:numPr>
      </w:pPr>
      <w:r>
        <w:t>6 &lt;= c &amp;&amp; a &gt; 3</w:t>
      </w:r>
      <w:r w:rsidR="00670F34">
        <w:tab/>
      </w:r>
      <w:r w:rsidR="00670F34">
        <w:tab/>
        <w:t>T</w:t>
      </w:r>
      <w:r w:rsidR="00670F34">
        <w:tab/>
        <w:t>F</w:t>
      </w:r>
    </w:p>
    <w:p w:rsidR="00670F34" w:rsidRDefault="007366FA" w:rsidP="00670F34">
      <w:pPr>
        <w:pStyle w:val="NoSpacing"/>
        <w:numPr>
          <w:ilvl w:val="0"/>
          <w:numId w:val="4"/>
        </w:numPr>
      </w:pPr>
      <w:r>
        <w:t>1 != b &amp;&amp; c != 3</w:t>
      </w:r>
      <w:r w:rsidR="00670F34">
        <w:tab/>
      </w:r>
      <w:r>
        <w:tab/>
      </w:r>
      <w:r w:rsidR="00670F34">
        <w:t>T</w:t>
      </w:r>
      <w:r w:rsidR="00670F34">
        <w:tab/>
        <w:t>F</w:t>
      </w:r>
    </w:p>
    <w:p w:rsidR="00670F34" w:rsidRPr="00AD3DC0" w:rsidRDefault="007366FA" w:rsidP="00670F34">
      <w:pPr>
        <w:pStyle w:val="NoSpacing"/>
        <w:numPr>
          <w:ilvl w:val="0"/>
          <w:numId w:val="4"/>
        </w:numPr>
      </w:pPr>
      <w:r>
        <w:t>a &gt;= -1 || a &lt;= b</w:t>
      </w:r>
      <w:r w:rsidR="00670F34">
        <w:tab/>
        <w:t>T</w:t>
      </w:r>
      <w:r w:rsidR="00670F34">
        <w:tab/>
        <w:t>F</w:t>
      </w:r>
    </w:p>
    <w:p w:rsidR="00784F9C" w:rsidRDefault="00784F9C" w:rsidP="00CF46E6">
      <w:pPr>
        <w:pStyle w:val="ListParagraph"/>
      </w:pPr>
    </w:p>
    <w:p w:rsidR="001D1DAF" w:rsidRDefault="001D1DAF" w:rsidP="001D1D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(4</w:t>
      </w:r>
      <w:r w:rsidRPr="0037401F">
        <w:rPr>
          <w:sz w:val="24"/>
          <w:szCs w:val="24"/>
        </w:rPr>
        <w:t xml:space="preserve">0pt) Open </w:t>
      </w:r>
      <w:r w:rsidRPr="007366FA">
        <w:rPr>
          <w:b/>
          <w:sz w:val="24"/>
          <w:szCs w:val="24"/>
        </w:rPr>
        <w:t>lab</w:t>
      </w:r>
      <w:r w:rsidR="000F2765" w:rsidRPr="007366FA">
        <w:rPr>
          <w:b/>
          <w:sz w:val="24"/>
          <w:szCs w:val="24"/>
        </w:rPr>
        <w:t>5_02</w:t>
      </w:r>
      <w:r w:rsidRPr="007366FA">
        <w:rPr>
          <w:b/>
          <w:sz w:val="24"/>
          <w:szCs w:val="24"/>
        </w:rPr>
        <w:t>.cpp</w:t>
      </w:r>
      <w:r w:rsidRPr="0037401F">
        <w:rPr>
          <w:sz w:val="24"/>
          <w:szCs w:val="24"/>
        </w:rPr>
        <w:t xml:space="preserve"> and complete the program</w:t>
      </w:r>
      <w:r>
        <w:rPr>
          <w:sz w:val="24"/>
          <w:szCs w:val="24"/>
        </w:rPr>
        <w:t xml:space="preserve"> (Save your file as </w:t>
      </w:r>
      <w:r w:rsidR="000F2765">
        <w:rPr>
          <w:b/>
          <w:sz w:val="24"/>
          <w:szCs w:val="24"/>
        </w:rPr>
        <w:t>lab5_02</w:t>
      </w:r>
      <w:r w:rsidRPr="00B608AD">
        <w:rPr>
          <w:b/>
          <w:sz w:val="24"/>
          <w:szCs w:val="24"/>
        </w:rPr>
        <w:t>.cpp</w:t>
      </w:r>
      <w:r>
        <w:rPr>
          <w:sz w:val="24"/>
          <w:szCs w:val="24"/>
        </w:rPr>
        <w:t>)</w:t>
      </w:r>
      <w:r w:rsidRPr="0037401F">
        <w:rPr>
          <w:sz w:val="24"/>
          <w:szCs w:val="24"/>
        </w:rPr>
        <w:t xml:space="preserve">. </w:t>
      </w:r>
    </w:p>
    <w:p w:rsidR="001D1DAF" w:rsidRDefault="001D1DAF" w:rsidP="001D1DAF">
      <w:pPr>
        <w:pStyle w:val="ListParagraph"/>
        <w:rPr>
          <w:sz w:val="24"/>
          <w:szCs w:val="24"/>
        </w:rPr>
      </w:pPr>
    </w:p>
    <w:p w:rsidR="001D1DAF" w:rsidRPr="005A7D4D" w:rsidRDefault="001D1DAF" w:rsidP="005A7D4D">
      <w:pPr>
        <w:pStyle w:val="ListParagraph"/>
        <w:rPr>
          <w:i/>
          <w:sz w:val="24"/>
          <w:szCs w:val="24"/>
        </w:rPr>
      </w:pPr>
      <w:r w:rsidRPr="00B608AD"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</w:t>
      </w:r>
      <w:r w:rsidRPr="00B608AD">
        <w:rPr>
          <w:i/>
          <w:sz w:val="24"/>
          <w:szCs w:val="24"/>
        </w:rPr>
        <w:t>Read the documentation above the program first before you commence programming.</w:t>
      </w:r>
      <w:r w:rsidR="005A7D4D">
        <w:rPr>
          <w:i/>
          <w:sz w:val="24"/>
          <w:szCs w:val="24"/>
        </w:rPr>
        <w:t xml:space="preserve">  </w:t>
      </w:r>
      <w:r w:rsidRPr="005A7D4D">
        <w:rPr>
          <w:i/>
          <w:sz w:val="24"/>
          <w:szCs w:val="24"/>
        </w:rPr>
        <w:t xml:space="preserve">Ensure that you understand what the program is supposed to do and what output the program is expected to give  </w:t>
      </w:r>
    </w:p>
    <w:p w:rsidR="001D1DAF" w:rsidRPr="00B608AD" w:rsidRDefault="001D1DAF" w:rsidP="001D1DAF">
      <w:pPr>
        <w:pStyle w:val="ListParagraph"/>
        <w:ind w:left="1440"/>
        <w:rPr>
          <w:i/>
          <w:sz w:val="24"/>
          <w:szCs w:val="24"/>
        </w:rPr>
      </w:pPr>
    </w:p>
    <w:p w:rsidR="001D1DAF" w:rsidRPr="0037401F" w:rsidRDefault="001D1DAF" w:rsidP="001D1DA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A7D4D">
        <w:rPr>
          <w:b/>
          <w:sz w:val="24"/>
          <w:szCs w:val="24"/>
        </w:rPr>
        <w:t>Staple</w:t>
      </w:r>
      <w:r w:rsidRPr="0037401F">
        <w:rPr>
          <w:sz w:val="24"/>
          <w:szCs w:val="24"/>
        </w:rPr>
        <w:t xml:space="preserve"> a copy of the source file to this</w:t>
      </w:r>
      <w:r w:rsidRPr="0037401F">
        <w:rPr>
          <w:b/>
          <w:sz w:val="24"/>
          <w:szCs w:val="24"/>
        </w:rPr>
        <w:t xml:space="preserve"> </w:t>
      </w:r>
      <w:r w:rsidRPr="0037401F">
        <w:rPr>
          <w:sz w:val="24"/>
          <w:szCs w:val="24"/>
        </w:rPr>
        <w:t>worksheet</w:t>
      </w:r>
      <w:r w:rsidR="007366FA">
        <w:rPr>
          <w:sz w:val="24"/>
          <w:szCs w:val="24"/>
        </w:rPr>
        <w:t>.</w:t>
      </w:r>
    </w:p>
    <w:p w:rsidR="001D1DAF" w:rsidRPr="00D31860" w:rsidRDefault="007366FA" w:rsidP="00D3186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Upload</w:t>
      </w:r>
      <w:r w:rsidR="001D1DAF">
        <w:rPr>
          <w:sz w:val="24"/>
          <w:szCs w:val="24"/>
        </w:rPr>
        <w:t xml:space="preserve"> your source file </w:t>
      </w:r>
      <w:r w:rsidR="000F2765" w:rsidRPr="007366FA">
        <w:rPr>
          <w:b/>
          <w:sz w:val="24"/>
          <w:szCs w:val="24"/>
        </w:rPr>
        <w:t>lab5_02</w:t>
      </w:r>
      <w:r w:rsidR="001D1DAF" w:rsidRPr="007366FA">
        <w:rPr>
          <w:b/>
          <w:sz w:val="24"/>
          <w:szCs w:val="24"/>
        </w:rPr>
        <w:t>.cpp</w:t>
      </w:r>
      <w:r w:rsidR="00D31860">
        <w:rPr>
          <w:sz w:val="24"/>
          <w:szCs w:val="24"/>
        </w:rPr>
        <w:t>.</w:t>
      </w:r>
    </w:p>
    <w:sectPr w:rsidR="001D1DAF" w:rsidRPr="00D31860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C0CBF"/>
    <w:multiLevelType w:val="hybridMultilevel"/>
    <w:tmpl w:val="799A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EF6D4F"/>
    <w:multiLevelType w:val="hybridMultilevel"/>
    <w:tmpl w:val="69D0CB46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E69EC"/>
    <w:multiLevelType w:val="hybridMultilevel"/>
    <w:tmpl w:val="817E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693851"/>
    <w:rsid w:val="00047BA9"/>
    <w:rsid w:val="00054708"/>
    <w:rsid w:val="00085F10"/>
    <w:rsid w:val="000A7DA4"/>
    <w:rsid w:val="000D4214"/>
    <w:rsid w:val="000E622C"/>
    <w:rsid w:val="000F2765"/>
    <w:rsid w:val="00102F84"/>
    <w:rsid w:val="001145D4"/>
    <w:rsid w:val="00120746"/>
    <w:rsid w:val="001446BE"/>
    <w:rsid w:val="001A2F8D"/>
    <w:rsid w:val="001C4F1D"/>
    <w:rsid w:val="001D1DAF"/>
    <w:rsid w:val="00205A36"/>
    <w:rsid w:val="00242FAB"/>
    <w:rsid w:val="00253300"/>
    <w:rsid w:val="00312D57"/>
    <w:rsid w:val="003309EE"/>
    <w:rsid w:val="003537D9"/>
    <w:rsid w:val="003D12BF"/>
    <w:rsid w:val="003D6272"/>
    <w:rsid w:val="003E4AE5"/>
    <w:rsid w:val="003F5164"/>
    <w:rsid w:val="00402D2F"/>
    <w:rsid w:val="004074E6"/>
    <w:rsid w:val="0041448D"/>
    <w:rsid w:val="00415EE0"/>
    <w:rsid w:val="004202A7"/>
    <w:rsid w:val="00434068"/>
    <w:rsid w:val="00493C48"/>
    <w:rsid w:val="004E2283"/>
    <w:rsid w:val="00503E6B"/>
    <w:rsid w:val="00544586"/>
    <w:rsid w:val="005559EE"/>
    <w:rsid w:val="005576DE"/>
    <w:rsid w:val="005A7D4D"/>
    <w:rsid w:val="00614BA0"/>
    <w:rsid w:val="0062148D"/>
    <w:rsid w:val="006342EE"/>
    <w:rsid w:val="00670F34"/>
    <w:rsid w:val="00693851"/>
    <w:rsid w:val="006A5F16"/>
    <w:rsid w:val="006C1F52"/>
    <w:rsid w:val="006D2833"/>
    <w:rsid w:val="006D29CA"/>
    <w:rsid w:val="006E0CC2"/>
    <w:rsid w:val="00731750"/>
    <w:rsid w:val="007366FA"/>
    <w:rsid w:val="00740BB8"/>
    <w:rsid w:val="00773B2D"/>
    <w:rsid w:val="00784F9C"/>
    <w:rsid w:val="007D3775"/>
    <w:rsid w:val="008234DF"/>
    <w:rsid w:val="008A3FDA"/>
    <w:rsid w:val="008C66F2"/>
    <w:rsid w:val="00927168"/>
    <w:rsid w:val="00947C1A"/>
    <w:rsid w:val="0097358C"/>
    <w:rsid w:val="00995569"/>
    <w:rsid w:val="009A0EFC"/>
    <w:rsid w:val="009A1B8B"/>
    <w:rsid w:val="009C69A3"/>
    <w:rsid w:val="009D70D1"/>
    <w:rsid w:val="009E71EB"/>
    <w:rsid w:val="00A00537"/>
    <w:rsid w:val="00A13A8C"/>
    <w:rsid w:val="00A836DC"/>
    <w:rsid w:val="00A91570"/>
    <w:rsid w:val="00AB408B"/>
    <w:rsid w:val="00AC47D7"/>
    <w:rsid w:val="00B01BD5"/>
    <w:rsid w:val="00B61827"/>
    <w:rsid w:val="00B776C4"/>
    <w:rsid w:val="00B95DC5"/>
    <w:rsid w:val="00C0312D"/>
    <w:rsid w:val="00C035B7"/>
    <w:rsid w:val="00C171BA"/>
    <w:rsid w:val="00C173FD"/>
    <w:rsid w:val="00C55345"/>
    <w:rsid w:val="00CC6829"/>
    <w:rsid w:val="00CE3216"/>
    <w:rsid w:val="00CF43D5"/>
    <w:rsid w:val="00CF46E6"/>
    <w:rsid w:val="00CF72C4"/>
    <w:rsid w:val="00D117FD"/>
    <w:rsid w:val="00D27525"/>
    <w:rsid w:val="00D27AD9"/>
    <w:rsid w:val="00D31860"/>
    <w:rsid w:val="00D933E4"/>
    <w:rsid w:val="00DB10EB"/>
    <w:rsid w:val="00DC620D"/>
    <w:rsid w:val="00E05A85"/>
    <w:rsid w:val="00E05E70"/>
    <w:rsid w:val="00F372C8"/>
    <w:rsid w:val="00F4055C"/>
    <w:rsid w:val="00F4146A"/>
    <w:rsid w:val="00F82848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8C"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customStyle="1" w:styleId="Default">
    <w:name w:val="Default"/>
    <w:rsid w:val="000D42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0D421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7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F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DF722-1843-4200-92E0-CFF6F183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</Template>
  <TotalTime>260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Windows User</cp:lastModifiedBy>
  <cp:revision>41</cp:revision>
  <cp:lastPrinted>2012-02-21T17:53:00Z</cp:lastPrinted>
  <dcterms:created xsi:type="dcterms:W3CDTF">2009-08-18T03:33:00Z</dcterms:created>
  <dcterms:modified xsi:type="dcterms:W3CDTF">2012-10-04T20:53:00Z</dcterms:modified>
</cp:coreProperties>
</file>